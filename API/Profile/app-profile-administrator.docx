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DE" w:rsidRDefault="00E55FDE">
      <w:pPr>
        <w:pStyle w:val="topspace"/>
        <w:pBdr>
          <w:top w:val="single" w:sz="18" w:space="1" w:color="auto"/>
        </w:pBdr>
        <w:rPr>
          <w:rFonts w:ascii="Arial" w:hAnsi="Arial" w:cs="Arial"/>
        </w:rPr>
      </w:pPr>
    </w:p>
    <w:p w:rsidR="00DE204A" w:rsidRDefault="004D08A1">
      <w:pPr>
        <w:pStyle w:val="topspace"/>
        <w:pBdr>
          <w:top w:val="single" w:sz="18" w:space="1" w:color="auto"/>
        </w:pBdr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35pt;height:62.2pt">
            <v:imagedata r:id="rId8" o:title="Estes-black-logo"/>
          </v:shape>
        </w:pict>
      </w:r>
    </w:p>
    <w:p w:rsidR="00B90170" w:rsidRDefault="00B90170">
      <w:pPr>
        <w:pStyle w:val="Release"/>
        <w:rPr>
          <w:rFonts w:cs="Arial"/>
          <w:sz w:val="24"/>
        </w:rPr>
      </w:pPr>
    </w:p>
    <w:p w:rsidR="00E55FDE" w:rsidRDefault="002A6940">
      <w:pPr>
        <w:pStyle w:val="Release"/>
        <w:rPr>
          <w:rFonts w:cs="Arial"/>
          <w:sz w:val="24"/>
        </w:rPr>
      </w:pPr>
      <w:r>
        <w:rPr>
          <w:rFonts w:cs="Arial"/>
          <w:sz w:val="24"/>
        </w:rPr>
        <w:t xml:space="preserve">My Estes </w:t>
      </w:r>
      <w:r w:rsidR="00F149BA">
        <w:rPr>
          <w:rFonts w:cs="Arial"/>
          <w:sz w:val="24"/>
        </w:rPr>
        <w:t xml:space="preserve">Profile Administrator </w:t>
      </w:r>
      <w:r w:rsidR="00CF0F6B">
        <w:rPr>
          <w:rFonts w:cs="Arial"/>
          <w:sz w:val="24"/>
        </w:rPr>
        <w:t>Service Outline</w:t>
      </w:r>
      <w:r w:rsidR="00E55FDE">
        <w:rPr>
          <w:rFonts w:cs="Arial"/>
          <w:sz w:val="24"/>
        </w:rPr>
        <w:br/>
      </w:r>
    </w:p>
    <w:p w:rsidR="00E55FDE" w:rsidRDefault="00CF0F6B">
      <w:pPr>
        <w:pStyle w:val="Release"/>
        <w:spacing w:after="2800"/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t>8/</w:t>
      </w:r>
      <w:r w:rsidR="00F149BA">
        <w:rPr>
          <w:rFonts w:cs="Arial"/>
          <w:color w:val="000000"/>
          <w:sz w:val="24"/>
        </w:rPr>
        <w:t>31</w:t>
      </w:r>
      <w:r>
        <w:rPr>
          <w:rFonts w:cs="Arial"/>
          <w:color w:val="000000"/>
          <w:sz w:val="24"/>
        </w:rPr>
        <w:t>/2018</w:t>
      </w:r>
    </w:p>
    <w:p w:rsidR="00E55FDE" w:rsidRDefault="00E55FDE">
      <w:pPr>
        <w:pStyle w:val="Copyright"/>
        <w:rPr>
          <w:rFonts w:cs="Arial"/>
          <w:color w:val="000000"/>
          <w:sz w:val="16"/>
        </w:rPr>
      </w:pPr>
    </w:p>
    <w:p w:rsidR="00E55FDE" w:rsidRDefault="00E55FDE">
      <w:pPr>
        <w:pStyle w:val="Copyright"/>
        <w:rPr>
          <w:rFonts w:cs="Arial"/>
          <w:color w:val="000000"/>
        </w:rPr>
        <w:sectPr w:rsidR="00E55FDE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</w:sectPr>
      </w:pPr>
    </w:p>
    <w:p w:rsidR="00E55FDE" w:rsidRDefault="00E55FDE">
      <w:pPr>
        <w:pStyle w:val="contitle"/>
        <w:rPr>
          <w:rFonts w:cs="Arial"/>
          <w:sz w:val="24"/>
        </w:rPr>
      </w:pPr>
      <w:r>
        <w:rPr>
          <w:rFonts w:cs="Arial"/>
          <w:sz w:val="24"/>
        </w:rPr>
        <w:lastRenderedPageBreak/>
        <w:t>Change History</w:t>
      </w:r>
    </w:p>
    <w:tbl>
      <w:tblPr>
        <w:tblW w:w="0" w:type="auto"/>
        <w:tblInd w:w="76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03"/>
        <w:gridCol w:w="1220"/>
        <w:gridCol w:w="1660"/>
        <w:gridCol w:w="2700"/>
      </w:tblGrid>
      <w:tr w:rsidR="00E55FDE" w:rsidTr="000B6745">
        <w:trPr>
          <w:trHeight w:val="360"/>
          <w:tblHeader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 w:rsidR="00E55FDE" w:rsidRDefault="00E55FDE">
            <w:pPr>
              <w:pStyle w:val="cellhea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 Version</w:t>
            </w:r>
          </w:p>
        </w:tc>
        <w:tc>
          <w:tcPr>
            <w:tcW w:w="1220" w:type="dxa"/>
            <w:tcBorders>
              <w:top w:val="single" w:sz="6" w:space="0" w:color="000000"/>
              <w:bottom w:val="double" w:sz="6" w:space="0" w:color="000000"/>
            </w:tcBorders>
          </w:tcPr>
          <w:p w:rsidR="00E55FDE" w:rsidRDefault="00E55FDE">
            <w:pPr>
              <w:pStyle w:val="cellhea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1660" w:type="dxa"/>
            <w:tcBorders>
              <w:top w:val="single" w:sz="6" w:space="0" w:color="000000"/>
              <w:bottom w:val="double" w:sz="6" w:space="0" w:color="000000"/>
            </w:tcBorders>
          </w:tcPr>
          <w:p w:rsidR="00E55FDE" w:rsidRDefault="00E55FDE">
            <w:pPr>
              <w:pStyle w:val="cellhea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Changed by</w:t>
            </w:r>
          </w:p>
        </w:tc>
        <w:tc>
          <w:tcPr>
            <w:tcW w:w="2700" w:type="dxa"/>
            <w:tcBorders>
              <w:top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E55FDE" w:rsidRDefault="00E55FDE">
            <w:pPr>
              <w:pStyle w:val="cellhead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Description</w:t>
            </w:r>
          </w:p>
        </w:tc>
      </w:tr>
      <w:tr w:rsidR="00E55FDE" w:rsidTr="000B6745">
        <w:trPr>
          <w:trHeight w:val="345"/>
        </w:trPr>
        <w:tc>
          <w:tcPr>
            <w:tcW w:w="2403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E55FDE" w:rsidRDefault="008D265F">
            <w:pPr>
              <w:pStyle w:val="cellpara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220" w:type="dxa"/>
            <w:tcBorders>
              <w:top w:val="nil"/>
              <w:bottom w:val="single" w:sz="6" w:space="0" w:color="000000"/>
            </w:tcBorders>
          </w:tcPr>
          <w:p w:rsidR="00E55FDE" w:rsidRDefault="00F149BA">
            <w:pPr>
              <w:pStyle w:val="cellpara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8/31</w:t>
            </w:r>
            <w:r w:rsidR="00CF0F6B">
              <w:rPr>
                <w:rFonts w:ascii="Arial" w:hAnsi="Arial" w:cs="Arial"/>
                <w:sz w:val="18"/>
              </w:rPr>
              <w:t>/2018</w:t>
            </w:r>
          </w:p>
        </w:tc>
        <w:tc>
          <w:tcPr>
            <w:tcW w:w="1660" w:type="dxa"/>
            <w:tcBorders>
              <w:top w:val="nil"/>
              <w:bottom w:val="single" w:sz="6" w:space="0" w:color="000000"/>
            </w:tcBorders>
          </w:tcPr>
          <w:p w:rsidR="00E55FDE" w:rsidRDefault="00F149BA">
            <w:pPr>
              <w:pStyle w:val="cellpara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Ataur Rahman</w:t>
            </w:r>
          </w:p>
        </w:tc>
        <w:tc>
          <w:tcPr>
            <w:tcW w:w="2700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E55FDE" w:rsidRDefault="009C3731">
            <w:pPr>
              <w:pStyle w:val="cellpara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 version</w:t>
            </w:r>
          </w:p>
        </w:tc>
      </w:tr>
      <w:tr w:rsidR="00D0494B" w:rsidTr="000B6745">
        <w:trPr>
          <w:trHeight w:val="360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330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360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  <w:tr w:rsidR="00D0494B" w:rsidTr="000B6745">
        <w:trPr>
          <w:trHeight w:val="255"/>
        </w:trPr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1660" w:type="dxa"/>
            <w:tcBorders>
              <w:top w:val="single" w:sz="6" w:space="0" w:color="000000"/>
              <w:bottom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494B" w:rsidRDefault="00D0494B">
            <w:pPr>
              <w:pStyle w:val="cellpara"/>
              <w:rPr>
                <w:rFonts w:ascii="Arial" w:hAnsi="Arial" w:cs="Arial"/>
                <w:sz w:val="18"/>
              </w:rPr>
            </w:pPr>
          </w:p>
        </w:tc>
      </w:tr>
    </w:tbl>
    <w:p w:rsidR="00E55FDE" w:rsidRDefault="00E55FDE">
      <w:pPr>
        <w:pStyle w:val="para"/>
        <w:rPr>
          <w:sz w:val="24"/>
        </w:rPr>
      </w:pPr>
    </w:p>
    <w:p w:rsidR="00E55FDE" w:rsidRDefault="00E55FDE">
      <w:pPr>
        <w:pStyle w:val="contitle"/>
        <w:rPr>
          <w:rFonts w:cs="Arial"/>
          <w:sz w:val="24"/>
        </w:rPr>
      </w:pPr>
      <w:r>
        <w:rPr>
          <w:rFonts w:cs="Arial"/>
          <w:sz w:val="24"/>
        </w:rPr>
        <w:lastRenderedPageBreak/>
        <w:t>Contents</w:t>
      </w:r>
    </w:p>
    <w:p w:rsidR="00E55FDE" w:rsidRDefault="00E55FDE">
      <w:pPr>
        <w:pStyle w:val="List1"/>
        <w:rPr>
          <w:rFonts w:ascii="Arial" w:hAnsi="Arial" w:cs="Arial"/>
          <w:b/>
          <w:i/>
          <w:color w:val="auto"/>
          <w:sz w:val="24"/>
        </w:rPr>
      </w:pPr>
    </w:p>
    <w:p w:rsidR="00E55FDE" w:rsidRDefault="00E55FDE">
      <w:pPr>
        <w:pStyle w:val="List1"/>
        <w:rPr>
          <w:rFonts w:ascii="Arial" w:hAnsi="Arial" w:cs="Arial"/>
          <w:b/>
          <w:i/>
          <w:color w:val="auto"/>
          <w:sz w:val="24"/>
        </w:rPr>
      </w:pPr>
    </w:p>
    <w:p w:rsidR="00221EAC" w:rsidRDefault="00221EAC" w:rsidP="00136EE8">
      <w:pPr>
        <w:pStyle w:val="TOC1"/>
      </w:pPr>
    </w:p>
    <w:p w:rsidR="00221EAC" w:rsidRDefault="00221EAC">
      <w:pPr>
        <w:pStyle w:val="TOCHeading"/>
      </w:pPr>
      <w:r>
        <w:t>Contents</w:t>
      </w:r>
    </w:p>
    <w:p w:rsidR="00C33ED5" w:rsidRPr="00EF2A5B" w:rsidRDefault="00221EAC">
      <w:pPr>
        <w:pStyle w:val="TOC1"/>
        <w:rPr>
          <w:rFonts w:ascii="Calibri" w:hAnsi="Calibr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23489778" w:history="1">
        <w:r w:rsidR="00C33ED5" w:rsidRPr="00592081">
          <w:rPr>
            <w:rStyle w:val="Hyperlink"/>
            <w:noProof/>
          </w:rPr>
          <w:t>1.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Introduction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_Toc523489778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79" w:history="1">
        <w:r w:rsidR="00C33ED5" w:rsidRPr="00592081">
          <w:rPr>
            <w:rStyle w:val="Hyperlink"/>
            <w:noProof/>
          </w:rPr>
          <w:t>1.1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Purpose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_Toc523489779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0" w:history="1">
        <w:r w:rsidR="00C33ED5" w:rsidRPr="00592081">
          <w:rPr>
            <w:rStyle w:val="Hyperlink"/>
            <w:noProof/>
          </w:rPr>
          <w:t>1.2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Scope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_Toc523489780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1" w:history="1">
        <w:r w:rsidR="00C33ED5" w:rsidRPr="00592081">
          <w:rPr>
            <w:rStyle w:val="Hyperlink"/>
            <w:noProof/>
          </w:rPr>
          <w:t>1.3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Overview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_Toc523489781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1"/>
        <w:rPr>
          <w:rFonts w:ascii="Calibri" w:hAnsi="Calibri"/>
          <w:noProof/>
          <w:sz w:val="22"/>
          <w:szCs w:val="22"/>
        </w:rPr>
      </w:pPr>
      <w:hyperlink w:anchor="_Toc523489782" w:history="1">
        <w:r w:rsidR="00C33ED5" w:rsidRPr="00592081">
          <w:rPr>
            <w:rStyle w:val="Hyperlink"/>
            <w:noProof/>
          </w:rPr>
          <w:t>2.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Current App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_Toc523489782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1"/>
        <w:rPr>
          <w:rFonts w:ascii="Calibri" w:hAnsi="Calibri"/>
          <w:noProof/>
          <w:sz w:val="22"/>
          <w:szCs w:val="22"/>
        </w:rPr>
      </w:pPr>
      <w:hyperlink w:anchor="_Toc523489783" w:history="1">
        <w:r w:rsidR="00C33ED5" w:rsidRPr="00592081">
          <w:rPr>
            <w:rStyle w:val="Hyperlink"/>
            <w:noProof/>
          </w:rPr>
          <w:t>3.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Services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_Toc523489783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4" w:history="1">
        <w:r w:rsidR="00C33ED5" w:rsidRPr="00592081">
          <w:rPr>
            <w:rStyle w:val="Hyperlink"/>
            <w:noProof/>
          </w:rPr>
          <w:t>3.1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Profile Information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_Toc523489784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5" w:history="1">
        <w:r w:rsidR="00C33ED5" w:rsidRPr="00592081">
          <w:rPr>
            <w:rStyle w:val="Hyperlink"/>
            <w:noProof/>
          </w:rPr>
          <w:t>3.1.1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Get User Profile Information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_Toc523489785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6" w:history="1">
        <w:r w:rsidR="00C33ED5" w:rsidRPr="00592081">
          <w:rPr>
            <w:rStyle w:val="Hyperlink"/>
            <w:noProof/>
          </w:rPr>
          <w:t>3.2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Profile Management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_Toc523489786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7" w:history="1">
        <w:r w:rsidR="00C33ED5" w:rsidRPr="00592081">
          <w:rPr>
            <w:rStyle w:val="Hyperlink"/>
            <w:noProof/>
          </w:rPr>
          <w:t>3.2.1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Change Username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_Toc523489787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8" w:history="1">
        <w:r w:rsidR="00C33ED5" w:rsidRPr="00592081">
          <w:rPr>
            <w:rStyle w:val="Hyperlink"/>
            <w:noProof/>
          </w:rPr>
          <w:t>3.2.2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Change Email Address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_Toc523489788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5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89" w:history="1">
        <w:r w:rsidR="00C33ED5" w:rsidRPr="00592081">
          <w:rPr>
            <w:rStyle w:val="Hyperlink"/>
            <w:noProof/>
          </w:rPr>
          <w:t>3.2.3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Change Password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_Toc523489789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6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0" w:history="1">
        <w:r w:rsidR="00C33ED5" w:rsidRPr="00592081">
          <w:rPr>
            <w:rStyle w:val="Hyperlink"/>
            <w:noProof/>
          </w:rPr>
          <w:t>3.2.4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Change Email Update Preference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_Toc523489790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7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1" w:history="1">
        <w:r w:rsidR="00C33ED5" w:rsidRPr="00592081">
          <w:rPr>
            <w:rStyle w:val="Hyperlink"/>
            <w:noProof/>
          </w:rPr>
          <w:t>3.3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Sub Account Management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_Toc523489791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8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2" w:history="1">
        <w:r w:rsidR="00C33ED5" w:rsidRPr="00592081">
          <w:rPr>
            <w:rStyle w:val="Hyperlink"/>
            <w:noProof/>
          </w:rPr>
          <w:t>3.3.1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Create Account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_Toc523489792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9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3" w:history="1">
        <w:r w:rsidR="00C33ED5" w:rsidRPr="00592081">
          <w:rPr>
            <w:rStyle w:val="Hyperlink"/>
            <w:noProof/>
          </w:rPr>
          <w:t>3.3.2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Edit User Access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_Toc523489793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13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4" w:history="1">
        <w:r w:rsidR="00C33ED5" w:rsidRPr="00592081">
          <w:rPr>
            <w:rStyle w:val="Hyperlink"/>
            <w:noProof/>
          </w:rPr>
          <w:t>3.3.3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Change User Password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_Toc523489794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16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5" w:history="1">
        <w:r w:rsidR="00C33ED5" w:rsidRPr="00592081">
          <w:rPr>
            <w:rStyle w:val="Hyperlink"/>
            <w:noProof/>
          </w:rPr>
          <w:t>3.3.4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Enable/Disable User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_Toc523489795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18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6" w:history="1">
        <w:r w:rsidR="00C33ED5" w:rsidRPr="00592081">
          <w:rPr>
            <w:rStyle w:val="Hyperlink"/>
            <w:noProof/>
          </w:rPr>
          <w:t>3.3.5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Search &amp; Listing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_Toc523489796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20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1"/>
        <w:rPr>
          <w:rFonts w:ascii="Calibri" w:hAnsi="Calibri"/>
          <w:noProof/>
          <w:sz w:val="22"/>
          <w:szCs w:val="22"/>
        </w:rPr>
      </w:pPr>
      <w:hyperlink w:anchor="_Toc523489797" w:history="1">
        <w:r w:rsidR="00C33ED5" w:rsidRPr="00592081">
          <w:rPr>
            <w:rStyle w:val="Hyperlink"/>
            <w:noProof/>
          </w:rPr>
          <w:t>4.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Profile Database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_Toc523489797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8" w:history="1">
        <w:r w:rsidR="00C33ED5" w:rsidRPr="00592081">
          <w:rPr>
            <w:rStyle w:val="Hyperlink"/>
            <w:noProof/>
          </w:rPr>
          <w:t>4.1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Tables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_Toc523489798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799" w:history="1">
        <w:r w:rsidR="00C33ED5" w:rsidRPr="00592081">
          <w:rPr>
            <w:rStyle w:val="Hyperlink"/>
            <w:noProof/>
          </w:rPr>
          <w:t>4.1.1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ESTESRTGY2.QNP150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_Toc523489799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0" w:history="1">
        <w:r w:rsidR="00C33ED5" w:rsidRPr="00592081">
          <w:rPr>
            <w:rStyle w:val="Hyperlink"/>
            <w:noProof/>
          </w:rPr>
          <w:t>4.1.2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ESTESRTGY2.QNP230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_Toc523489800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1" w:history="1">
        <w:r w:rsidR="00C33ED5" w:rsidRPr="00592081">
          <w:rPr>
            <w:rStyle w:val="Hyperlink"/>
            <w:noProof/>
          </w:rPr>
          <w:t>4.1.3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ESTESRTGY2.QNP302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_Toc523489801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2" w:history="1">
        <w:r w:rsidR="00C33ED5" w:rsidRPr="00592081">
          <w:rPr>
            <w:rStyle w:val="Hyperlink"/>
            <w:noProof/>
          </w:rPr>
          <w:t>4.2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SPROC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_Toc523489802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3" w:history="1">
        <w:r w:rsidR="00C33ED5" w:rsidRPr="00592081">
          <w:rPr>
            <w:rStyle w:val="Hyperlink"/>
            <w:noProof/>
          </w:rPr>
          <w:t>4.2.1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FBPGMS.SP_UPDUSERNAME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_Toc523489803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4" w:history="1">
        <w:r w:rsidR="00C33ED5" w:rsidRPr="00592081">
          <w:rPr>
            <w:rStyle w:val="Hyperlink"/>
            <w:noProof/>
          </w:rPr>
          <w:t>4.2.2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FBPGMS.SP_UPDPASSWORD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_Toc523489804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5" w:history="1">
        <w:r w:rsidR="00C33ED5" w:rsidRPr="00592081">
          <w:rPr>
            <w:rStyle w:val="Hyperlink"/>
            <w:noProof/>
          </w:rPr>
          <w:t>4.2.3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FBPGMS.SP_UPDEMAILADDR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_Toc523489805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24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6" w:history="1">
        <w:r w:rsidR="00C33ED5" w:rsidRPr="00592081">
          <w:rPr>
            <w:rStyle w:val="Hyperlink"/>
            <w:noProof/>
          </w:rPr>
          <w:t>4.2.4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FBPGMS.SP_UPDUPDATEPREF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_Toc523489806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25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3"/>
        <w:tabs>
          <w:tab w:val="left" w:pos="120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7" w:history="1">
        <w:r w:rsidR="00C33ED5" w:rsidRPr="00592081">
          <w:rPr>
            <w:rStyle w:val="Hyperlink"/>
            <w:noProof/>
          </w:rPr>
          <w:t>4.2.5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FBPGMS.SP_CREATESUBACCOUNT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_Toc523489807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25</w:t>
        </w:r>
        <w:r w:rsidR="00C33ED5">
          <w:rPr>
            <w:noProof/>
            <w:webHidden/>
          </w:rPr>
          <w:fldChar w:fldCharType="end"/>
        </w:r>
      </w:hyperlink>
    </w:p>
    <w:p w:rsidR="00C33ED5" w:rsidRPr="00EF2A5B" w:rsidRDefault="006E23AF">
      <w:pPr>
        <w:pStyle w:val="TOC2"/>
        <w:tabs>
          <w:tab w:val="left" w:pos="960"/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523489808" w:history="1">
        <w:r w:rsidR="00C33ED5" w:rsidRPr="00592081">
          <w:rPr>
            <w:rStyle w:val="Hyperlink"/>
            <w:noProof/>
          </w:rPr>
          <w:t>4.3</w:t>
        </w:r>
        <w:r w:rsidR="00C33ED5" w:rsidRPr="00EF2A5B">
          <w:rPr>
            <w:rFonts w:ascii="Calibri" w:hAnsi="Calibri"/>
            <w:noProof/>
            <w:sz w:val="22"/>
            <w:szCs w:val="22"/>
          </w:rPr>
          <w:tab/>
        </w:r>
        <w:r w:rsidR="00C33ED5" w:rsidRPr="00592081">
          <w:rPr>
            <w:rStyle w:val="Hyperlink"/>
            <w:noProof/>
          </w:rPr>
          <w:t>SQL</w:t>
        </w:r>
        <w:r w:rsidR="00C33ED5">
          <w:rPr>
            <w:noProof/>
            <w:webHidden/>
          </w:rPr>
          <w:tab/>
        </w:r>
        <w:r w:rsidR="00C33ED5">
          <w:rPr>
            <w:noProof/>
            <w:webHidden/>
          </w:rPr>
          <w:fldChar w:fldCharType="begin"/>
        </w:r>
        <w:r w:rsidR="00C33ED5">
          <w:rPr>
            <w:noProof/>
            <w:webHidden/>
          </w:rPr>
          <w:instrText xml:space="preserve"> PAGEREF _Toc523489808 \h </w:instrText>
        </w:r>
        <w:r w:rsidR="00C33ED5">
          <w:rPr>
            <w:noProof/>
            <w:webHidden/>
          </w:rPr>
        </w:r>
        <w:r w:rsidR="00C33ED5">
          <w:rPr>
            <w:noProof/>
            <w:webHidden/>
          </w:rPr>
          <w:fldChar w:fldCharType="separate"/>
        </w:r>
        <w:r w:rsidR="00C33ED5">
          <w:rPr>
            <w:noProof/>
            <w:webHidden/>
          </w:rPr>
          <w:t>26</w:t>
        </w:r>
        <w:r w:rsidR="00C33ED5">
          <w:rPr>
            <w:noProof/>
            <w:webHidden/>
          </w:rPr>
          <w:fldChar w:fldCharType="end"/>
        </w:r>
      </w:hyperlink>
    </w:p>
    <w:p w:rsidR="00221EAC" w:rsidRDefault="00221EAC">
      <w:r>
        <w:rPr>
          <w:b/>
          <w:bCs/>
          <w:noProof/>
        </w:rPr>
        <w:fldChar w:fldCharType="end"/>
      </w:r>
    </w:p>
    <w:p w:rsidR="00E55FDE" w:rsidRDefault="00E55FDE">
      <w:pPr>
        <w:pStyle w:val="List1"/>
        <w:rPr>
          <w:rFonts w:ascii="Arial" w:hAnsi="Arial" w:cs="Arial"/>
          <w:sz w:val="24"/>
        </w:rPr>
        <w:sectPr w:rsidR="00E55FDE">
          <w:pgSz w:w="12240" w:h="15840"/>
          <w:pgMar w:top="1440" w:right="1440" w:bottom="1440" w:left="1440" w:header="720" w:footer="720" w:gutter="0"/>
          <w:pgNumType w:fmt="lowerRoman"/>
          <w:cols w:space="720"/>
          <w:noEndnote/>
        </w:sectPr>
      </w:pPr>
    </w:p>
    <w:p w:rsidR="00E55FDE" w:rsidRDefault="00E55FDE">
      <w:pPr>
        <w:pStyle w:val="Heading1"/>
        <w:rPr>
          <w:sz w:val="28"/>
        </w:rPr>
      </w:pPr>
      <w:bookmarkStart w:id="0" w:name="_Toc104112043"/>
      <w:bookmarkStart w:id="1" w:name="_Toc522713134"/>
      <w:bookmarkStart w:id="2" w:name="_Toc523489778"/>
      <w:r>
        <w:rPr>
          <w:sz w:val="28"/>
        </w:rPr>
        <w:lastRenderedPageBreak/>
        <w:t>Introduction</w:t>
      </w:r>
      <w:bookmarkEnd w:id="0"/>
      <w:bookmarkEnd w:id="1"/>
      <w:bookmarkEnd w:id="2"/>
    </w:p>
    <w:p w:rsidR="00E55FDE" w:rsidRDefault="00E42FD0">
      <w:pPr>
        <w:pStyle w:val="BodyTextIndent"/>
      </w:pPr>
      <w:r>
        <w:t xml:space="preserve">The </w:t>
      </w:r>
      <w:r w:rsidR="00CF0F6B">
        <w:t xml:space="preserve">My </w:t>
      </w:r>
      <w:r w:rsidR="00DE204A">
        <w:t xml:space="preserve">Estes </w:t>
      </w:r>
      <w:r w:rsidR="00F149BA">
        <w:t xml:space="preserve">Profile Administrator </w:t>
      </w:r>
      <w:r w:rsidR="00CF0F6B">
        <w:t xml:space="preserve">app </w:t>
      </w:r>
      <w:r w:rsidR="00F149BA">
        <w:t>provides the services to manage profile</w:t>
      </w:r>
      <w:r w:rsidR="00613E11">
        <w:t xml:space="preserve"> services</w:t>
      </w:r>
    </w:p>
    <w:p w:rsidR="00E55FDE" w:rsidRDefault="00E55FDE">
      <w:pPr>
        <w:pStyle w:val="Heading2"/>
      </w:pPr>
      <w:bookmarkStart w:id="3" w:name="_Toc104112044"/>
      <w:bookmarkStart w:id="4" w:name="_Toc522713135"/>
      <w:bookmarkStart w:id="5" w:name="_Toc523489779"/>
      <w:r>
        <w:t>Purpose</w:t>
      </w:r>
      <w:bookmarkEnd w:id="3"/>
      <w:bookmarkEnd w:id="4"/>
      <w:bookmarkEnd w:id="5"/>
    </w:p>
    <w:p w:rsidR="00E55FDE" w:rsidRDefault="00CF0F6B">
      <w:pPr>
        <w:pStyle w:val="BodyTextIndent"/>
      </w:pPr>
      <w:r>
        <w:t>Existing functionality should be identified to determine what services are needed before coding starts</w:t>
      </w:r>
      <w:r w:rsidR="00D7577D">
        <w:t>.</w:t>
      </w:r>
    </w:p>
    <w:p w:rsidR="00D0494B" w:rsidRDefault="00D0494B" w:rsidP="00D0494B">
      <w:pPr>
        <w:pStyle w:val="Heading2"/>
      </w:pPr>
      <w:bookmarkStart w:id="6" w:name="_Toc522713136"/>
      <w:bookmarkStart w:id="7" w:name="_Toc523489780"/>
      <w:r>
        <w:t>Scope</w:t>
      </w:r>
      <w:bookmarkEnd w:id="6"/>
      <w:bookmarkEnd w:id="7"/>
    </w:p>
    <w:p w:rsidR="00D7577D" w:rsidRDefault="006753A9" w:rsidP="005B3DAB">
      <w:pPr>
        <w:pStyle w:val="BodyTextIndent"/>
      </w:pPr>
      <w:r>
        <w:t>The scope of th</w:t>
      </w:r>
      <w:r w:rsidR="00F111D5">
        <w:t xml:space="preserve">is document </w:t>
      </w:r>
      <w:r w:rsidR="00D7577D">
        <w:t xml:space="preserve">covers </w:t>
      </w:r>
      <w:r w:rsidR="00CF0F6B">
        <w:t xml:space="preserve">only the My Estes </w:t>
      </w:r>
      <w:r w:rsidR="00613E11">
        <w:t xml:space="preserve">Profile Administrator </w:t>
      </w:r>
      <w:r w:rsidR="00CF0F6B">
        <w:t>app</w:t>
      </w:r>
      <w:r w:rsidR="002837FB">
        <w:t>.</w:t>
      </w:r>
    </w:p>
    <w:p w:rsidR="00D0494B" w:rsidRDefault="00D0494B" w:rsidP="00D0494B">
      <w:pPr>
        <w:pStyle w:val="Heading2"/>
      </w:pPr>
      <w:bookmarkStart w:id="8" w:name="_Toc522713137"/>
      <w:bookmarkStart w:id="9" w:name="_Toc523489781"/>
      <w:r>
        <w:t>Overview</w:t>
      </w:r>
      <w:bookmarkEnd w:id="8"/>
      <w:bookmarkEnd w:id="9"/>
    </w:p>
    <w:p w:rsidR="004C01BA" w:rsidRDefault="00F84805" w:rsidP="00613E11">
      <w:pPr>
        <w:pStyle w:val="BodyTextIndent"/>
      </w:pPr>
      <w:r>
        <w:t xml:space="preserve">The </w:t>
      </w:r>
      <w:r w:rsidR="00613E11">
        <w:t>Profile Administrator</w:t>
      </w:r>
      <w:r w:rsidR="00CF0F6B">
        <w:t xml:space="preserve"> app a</w:t>
      </w:r>
      <w:r w:rsidR="00613E11">
        <w:t>llows My Estes users can change username, password, email address, email update preference. Users who have the privilege to create sub account, can create new user, enable/disable user, change password, list &amp; search the user, manage application permissions for the sub accounts.</w:t>
      </w:r>
    </w:p>
    <w:p w:rsidR="00F84805" w:rsidRDefault="00F84805" w:rsidP="001341AB">
      <w:pPr>
        <w:pStyle w:val="BodyTextIndent"/>
      </w:pPr>
    </w:p>
    <w:p w:rsidR="00B04DEF" w:rsidRDefault="00B04DEF" w:rsidP="00D0494B">
      <w:pPr>
        <w:pStyle w:val="BodyTextIndent"/>
      </w:pPr>
    </w:p>
    <w:p w:rsidR="00582ABC" w:rsidRDefault="00D0494B" w:rsidP="007A6EC0">
      <w:pPr>
        <w:pStyle w:val="Heading1"/>
      </w:pPr>
      <w:r>
        <w:br w:type="page"/>
      </w:r>
      <w:bookmarkStart w:id="10" w:name="_Toc522713138"/>
      <w:bookmarkStart w:id="11" w:name="_Toc523489782"/>
      <w:r w:rsidR="0046638F">
        <w:lastRenderedPageBreak/>
        <w:t>Current App</w:t>
      </w:r>
      <w:bookmarkEnd w:id="10"/>
      <w:bookmarkEnd w:id="11"/>
    </w:p>
    <w:p w:rsidR="00582ABC" w:rsidRDefault="00E355CB" w:rsidP="00582ABC">
      <w:pPr>
        <w:ind w:left="432"/>
        <w:rPr>
          <w:rFonts w:ascii="Arial" w:hAnsi="Arial" w:cs="Arial"/>
        </w:rPr>
      </w:pPr>
      <w:r>
        <w:rPr>
          <w:rFonts w:ascii="Arial" w:hAnsi="Arial" w:cs="Arial"/>
        </w:rPr>
        <w:t xml:space="preserve">The app presents a menu of options available to </w:t>
      </w:r>
      <w:r w:rsidR="00613E11">
        <w:rPr>
          <w:rFonts w:ascii="Arial" w:hAnsi="Arial" w:cs="Arial"/>
        </w:rPr>
        <w:t>manage profile</w:t>
      </w:r>
      <w:r>
        <w:rPr>
          <w:rFonts w:ascii="Arial" w:hAnsi="Arial" w:cs="Arial"/>
        </w:rPr>
        <w:t>.</w:t>
      </w:r>
    </w:p>
    <w:p w:rsidR="00E355CB" w:rsidRDefault="00E355CB" w:rsidP="00582ABC">
      <w:pPr>
        <w:ind w:left="432"/>
        <w:rPr>
          <w:rFonts w:ascii="Arial" w:hAnsi="Arial" w:cs="Arial"/>
        </w:rPr>
      </w:pPr>
    </w:p>
    <w:p w:rsidR="00E355CB" w:rsidRDefault="00E355CB" w:rsidP="00582ABC">
      <w:pPr>
        <w:ind w:left="432"/>
        <w:rPr>
          <w:rFonts w:ascii="Arial" w:hAnsi="Arial" w:cs="Arial"/>
          <w:noProof/>
        </w:rPr>
      </w:pPr>
    </w:p>
    <w:p w:rsidR="00613E11" w:rsidRDefault="004D08A1" w:rsidP="00582ABC">
      <w:pPr>
        <w:ind w:left="4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i1026" type="#_x0000_t75" style="width:467.55pt;height:162.25pt">
            <v:imagedata r:id="rId12" o:title="profile-home"/>
          </v:shape>
        </w:pict>
      </w:r>
    </w:p>
    <w:p w:rsidR="00E355CB" w:rsidRDefault="00E355CB" w:rsidP="00613E11">
      <w:pPr>
        <w:rPr>
          <w:rFonts w:ascii="Arial" w:hAnsi="Arial" w:cs="Arial"/>
        </w:rPr>
      </w:pPr>
    </w:p>
    <w:p w:rsidR="00E355CB" w:rsidRDefault="00E355CB" w:rsidP="00582ABC">
      <w:pPr>
        <w:ind w:left="432"/>
        <w:rPr>
          <w:rFonts w:ascii="Arial" w:hAnsi="Arial" w:cs="Arial"/>
        </w:rPr>
      </w:pPr>
      <w:r>
        <w:rPr>
          <w:rFonts w:ascii="Arial" w:hAnsi="Arial" w:cs="Arial"/>
        </w:rPr>
        <w:t>There is no service needed to emulate the menu.</w:t>
      </w:r>
    </w:p>
    <w:p w:rsidR="00E355CB" w:rsidRDefault="00530283" w:rsidP="00530283">
      <w:pPr>
        <w:pStyle w:val="Heading1"/>
      </w:pPr>
      <w:bookmarkStart w:id="12" w:name="_Toc522713139"/>
      <w:bookmarkStart w:id="13" w:name="_Toc523489783"/>
      <w:r>
        <w:t>Services</w:t>
      </w:r>
      <w:bookmarkEnd w:id="12"/>
      <w:bookmarkEnd w:id="13"/>
    </w:p>
    <w:p w:rsidR="00E355CB" w:rsidRDefault="00BD1796" w:rsidP="00582ABC">
      <w:pPr>
        <w:ind w:left="432"/>
        <w:rPr>
          <w:rFonts w:ascii="Arial" w:hAnsi="Arial" w:cs="Arial"/>
        </w:rPr>
      </w:pPr>
      <w:r>
        <w:rPr>
          <w:rFonts w:ascii="Arial" w:hAnsi="Arial" w:cs="Arial"/>
        </w:rPr>
        <w:t>A number of services are needed to emulate the existing UI.</w:t>
      </w:r>
    </w:p>
    <w:p w:rsidR="00A12F80" w:rsidRDefault="00A12F80" w:rsidP="00A12F80">
      <w:pPr>
        <w:pStyle w:val="Heading2"/>
      </w:pPr>
      <w:bookmarkStart w:id="14" w:name="_Toc523489784"/>
      <w:r>
        <w:t>Profile Information</w:t>
      </w:r>
      <w:bookmarkEnd w:id="14"/>
    </w:p>
    <w:p w:rsidR="00A12F80" w:rsidRDefault="00A12F80" w:rsidP="00A12F80">
      <w:pPr>
        <w:pStyle w:val="Heading3"/>
      </w:pPr>
      <w:bookmarkStart w:id="15" w:name="_Toc523489785"/>
      <w:r w:rsidRPr="00A12F80">
        <w:t>Get User Profile Information</w:t>
      </w:r>
      <w:bookmarkEnd w:id="15"/>
    </w:p>
    <w:p w:rsidR="00A12F80" w:rsidRDefault="00A12F80" w:rsidP="00A12F80">
      <w:pPr>
        <w:pStyle w:val="Compact"/>
        <w:numPr>
          <w:ilvl w:val="1"/>
          <w:numId w:val="24"/>
        </w:numPr>
      </w:pPr>
      <w:r>
        <w:t>User needs to be authenticated to access this service.</w:t>
      </w:r>
    </w:p>
    <w:p w:rsidR="00A12F80" w:rsidRDefault="00A12F80" w:rsidP="00A12F80">
      <w:pPr>
        <w:pStyle w:val="Compact"/>
        <w:numPr>
          <w:ilvl w:val="1"/>
          <w:numId w:val="24"/>
        </w:numPr>
      </w:pPr>
      <w:r>
        <w:rPr>
          <w:b/>
        </w:rPr>
        <w:t>GET http://qa.estesinternal.com/</w:t>
      </w:r>
      <w:r w:rsidR="004D08A1">
        <w:rPr>
          <w:b/>
        </w:rPr>
        <w:t>api/myestes/Profile/v1.0</w:t>
      </w:r>
      <w:r>
        <w:rPr>
          <w:b/>
        </w:rPr>
        <w:t>/me</w:t>
      </w:r>
    </w:p>
    <w:p w:rsidR="00A12F80" w:rsidRDefault="00A12F80" w:rsidP="00A12F80">
      <w:pPr>
        <w:pStyle w:val="Compact"/>
        <w:numPr>
          <w:ilvl w:val="2"/>
          <w:numId w:val="24"/>
        </w:numPr>
      </w:pPr>
      <w:r>
        <w:t>It provides the authenticated User Profile Information.</w:t>
      </w:r>
    </w:p>
    <w:p w:rsidR="00A12F80" w:rsidRDefault="00A12F80" w:rsidP="00A12F80">
      <w:pPr>
        <w:pStyle w:val="Compact"/>
        <w:numPr>
          <w:ilvl w:val="2"/>
          <w:numId w:val="24"/>
        </w:numPr>
      </w:pPr>
      <w:r>
        <w:t>Send Authorization in header to get access</w:t>
      </w:r>
    </w:p>
    <w:p w:rsidR="00A12F80" w:rsidRDefault="00A12F80" w:rsidP="00A12F80">
      <w:pPr>
        <w:numPr>
          <w:ilvl w:val="2"/>
          <w:numId w:val="24"/>
        </w:numPr>
        <w:spacing w:before="180" w:after="180"/>
      </w:pPr>
      <w:r>
        <w:t>Sample Successful Response for DEMO user:</w:t>
      </w:r>
    </w:p>
    <w:p w:rsidR="00A12F80" w:rsidRDefault="00A12F80" w:rsidP="00A12F80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"firstName"</w:t>
      </w:r>
      <w:r>
        <w:rPr>
          <w:rStyle w:val="NormalTok"/>
        </w:rPr>
        <w:t xml:space="preserve">: </w:t>
      </w:r>
      <w:r>
        <w:rPr>
          <w:rStyle w:val="StringTok"/>
        </w:rPr>
        <w:t>"DEMO"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"lastName"</w:t>
      </w:r>
      <w:r>
        <w:rPr>
          <w:rStyle w:val="NormalTok"/>
        </w:rPr>
        <w:t xml:space="preserve">: </w:t>
      </w:r>
      <w:r>
        <w:rPr>
          <w:rStyle w:val="StringTok"/>
        </w:rPr>
        <w:t>"DEMO"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"DEMO"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"email"</w:t>
      </w:r>
      <w:r>
        <w:rPr>
          <w:rStyle w:val="NormalTok"/>
        </w:rPr>
        <w:t xml:space="preserve">: </w:t>
      </w:r>
      <w:r>
        <w:rPr>
          <w:rStyle w:val="StringTok"/>
        </w:rPr>
        <w:t>"LNASH@ESTES-EXPRESS.COM"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"phone"</w:t>
      </w:r>
      <w:r>
        <w:rPr>
          <w:rStyle w:val="NormalTok"/>
        </w:rPr>
        <w:t xml:space="preserve">: </w:t>
      </w:r>
      <w:r>
        <w:rPr>
          <w:rStyle w:val="StringTok"/>
        </w:rPr>
        <w:t>"(804) 353-1900"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"companyName"</w:t>
      </w:r>
      <w:r>
        <w:rPr>
          <w:rStyle w:val="NormalTok"/>
        </w:rPr>
        <w:t xml:space="preserve">: </w:t>
      </w:r>
      <w:r>
        <w:rPr>
          <w:rStyle w:val="StringTok"/>
        </w:rPr>
        <w:t>"DEMO"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"accountType"</w:t>
      </w:r>
      <w:r>
        <w:rPr>
          <w:rStyle w:val="NormalTok"/>
        </w:rPr>
        <w:t xml:space="preserve">: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"accountCode"</w:t>
      </w:r>
      <w:r>
        <w:rPr>
          <w:rStyle w:val="NormalTok"/>
        </w:rPr>
        <w:t xml:space="preserve">: </w:t>
      </w:r>
      <w:r>
        <w:rPr>
          <w:rStyle w:val="StringTok"/>
        </w:rPr>
        <w:t>"0212345"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"createdDate"</w:t>
      </w:r>
      <w:r>
        <w:rPr>
          <w:rStyle w:val="NormalTok"/>
        </w:rPr>
        <w:t xml:space="preserve">: </w:t>
      </w:r>
      <w:r>
        <w:rPr>
          <w:rStyle w:val="StringTok"/>
        </w:rPr>
        <w:t>"20180829"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NormalTok"/>
        </w:rPr>
        <w:t xml:space="preserve">: </w:t>
      </w:r>
      <w:r>
        <w:rPr>
          <w:rStyle w:val="StringTok"/>
        </w:rPr>
        <w:t>"ENABLED"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"preference"</w:t>
      </w:r>
      <w:r>
        <w:rPr>
          <w:rStyle w:val="NormalTok"/>
        </w:rPr>
        <w:t xml:space="preserve">: </w:t>
      </w:r>
      <w:r>
        <w:rPr>
          <w:rStyle w:val="StringTok"/>
        </w:rPr>
        <w:t>"Y"</w:t>
      </w:r>
      <w:r>
        <w:br/>
      </w:r>
      <w:r>
        <w:rPr>
          <w:rStyle w:val="NormalTok"/>
        </w:rPr>
        <w:t>}</w:t>
      </w:r>
    </w:p>
    <w:p w:rsidR="00A12F80" w:rsidRDefault="00A12F80" w:rsidP="00A12F80">
      <w:pPr>
        <w:numPr>
          <w:ilvl w:val="2"/>
          <w:numId w:val="24"/>
        </w:numPr>
        <w:spacing w:before="180" w:after="180"/>
      </w:pPr>
      <w:r>
        <w:lastRenderedPageBreak/>
        <w:t>Response DTO</w:t>
      </w:r>
    </w:p>
    <w:p w:rsidR="00A12F80" w:rsidRDefault="00A12F80" w:rsidP="00A12F80">
      <w:pPr>
        <w:pStyle w:val="SourceCode"/>
        <w:numPr>
          <w:ilvl w:val="2"/>
          <w:numId w:val="23"/>
        </w:numPr>
      </w:pPr>
      <w:r>
        <w:br/>
      </w:r>
      <w:r>
        <w:rPr>
          <w:rStyle w:val="FunctionTok"/>
        </w:rPr>
        <w:t>@Data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"User Profile"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Profile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</w:t>
      </w:r>
      <w:r>
        <w:rPr>
          <w:rStyle w:val="NormalTok"/>
        </w:rPr>
        <w:t>, notes=</w:t>
      </w:r>
      <w:r>
        <w:rPr>
          <w:rStyle w:val="StringTok"/>
        </w:rPr>
        <w:t>"First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firstName;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2</w:t>
      </w:r>
      <w:r>
        <w:rPr>
          <w:rStyle w:val="NormalTok"/>
        </w:rPr>
        <w:t>, notes=</w:t>
      </w:r>
      <w:r>
        <w:rPr>
          <w:rStyle w:val="StringTok"/>
        </w:rPr>
        <w:t>"Last Name"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lastName;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3</w:t>
      </w:r>
      <w:r>
        <w:rPr>
          <w:rStyle w:val="NormalTok"/>
        </w:rPr>
        <w:t>, notes=</w:t>
      </w:r>
      <w:r>
        <w:rPr>
          <w:rStyle w:val="StringTok"/>
        </w:rPr>
        <w:t>"Username"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username;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4</w:t>
      </w:r>
      <w:r>
        <w:rPr>
          <w:rStyle w:val="NormalTok"/>
        </w:rPr>
        <w:t>, notes=</w:t>
      </w:r>
      <w:r>
        <w:rPr>
          <w:rStyle w:val="StringTok"/>
        </w:rPr>
        <w:t>"Email Address"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email;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5</w:t>
      </w:r>
      <w:r>
        <w:rPr>
          <w:rStyle w:val="NormalTok"/>
        </w:rPr>
        <w:t>, notes=</w:t>
      </w:r>
      <w:r>
        <w:rPr>
          <w:rStyle w:val="StringTok"/>
        </w:rPr>
        <w:t>"Phone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phone;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6</w:t>
      </w:r>
      <w:r>
        <w:rPr>
          <w:rStyle w:val="NormalTok"/>
        </w:rPr>
        <w:t>, notes=</w:t>
      </w:r>
      <w:r>
        <w:rPr>
          <w:rStyle w:val="StringTok"/>
        </w:rPr>
        <w:t>"Company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companyName;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7</w:t>
      </w:r>
      <w:r>
        <w:rPr>
          <w:rStyle w:val="NormalTok"/>
        </w:rPr>
        <w:t>, notes=</w:t>
      </w:r>
      <w:r>
        <w:rPr>
          <w:rStyle w:val="StringTok"/>
        </w:rPr>
        <w:t>"Account 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accountType;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8</w:t>
      </w:r>
      <w:r>
        <w:rPr>
          <w:rStyle w:val="NormalTok"/>
        </w:rPr>
        <w:t>, notes=</w:t>
      </w:r>
      <w:r>
        <w:rPr>
          <w:rStyle w:val="StringTok"/>
        </w:rPr>
        <w:t>"Account Code"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accountCode;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9</w:t>
      </w:r>
      <w:r>
        <w:rPr>
          <w:rStyle w:val="NormalTok"/>
        </w:rPr>
        <w:t>, notes=</w:t>
      </w:r>
      <w:r>
        <w:rPr>
          <w:rStyle w:val="StringTok"/>
        </w:rPr>
        <w:t>"Created 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createdDate;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10</w:t>
      </w:r>
      <w:r>
        <w:rPr>
          <w:rStyle w:val="NormalTok"/>
        </w:rPr>
        <w:t>, notes=</w:t>
      </w:r>
      <w:r>
        <w:rPr>
          <w:rStyle w:val="StringTok"/>
        </w:rPr>
        <w:t>"User Status: ENABLED/DISABLED"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UserStatus status;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11</w:t>
      </w:r>
      <w:r>
        <w:rPr>
          <w:rStyle w:val="NormalTok"/>
        </w:rPr>
        <w:t>, notes=</w:t>
      </w:r>
      <w:r>
        <w:rPr>
          <w:rStyle w:val="StringTok"/>
        </w:rPr>
        <w:t>"Email Update Preference. Y for Yes, N for 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preference;</w:t>
      </w:r>
      <w:r>
        <w:br/>
      </w:r>
      <w:r>
        <w:br/>
      </w:r>
      <w:r>
        <w:rPr>
          <w:rStyle w:val="NormalTok"/>
        </w:rPr>
        <w:t>}</w:t>
      </w:r>
    </w:p>
    <w:p w:rsidR="00A12F80" w:rsidRPr="00A12F80" w:rsidRDefault="00A12F80" w:rsidP="00A12F80">
      <w:pPr>
        <w:ind w:left="720"/>
      </w:pPr>
    </w:p>
    <w:p w:rsidR="00A12F80" w:rsidRPr="00A12F80" w:rsidRDefault="00A12F80" w:rsidP="00A12F80"/>
    <w:p w:rsidR="00A12F80" w:rsidRDefault="00A12F80" w:rsidP="00A12F80">
      <w:pPr>
        <w:pStyle w:val="Heading2"/>
      </w:pPr>
      <w:bookmarkStart w:id="16" w:name="_Toc523489786"/>
      <w:r>
        <w:lastRenderedPageBreak/>
        <w:t>Profile Management</w:t>
      </w:r>
      <w:bookmarkEnd w:id="16"/>
    </w:p>
    <w:p w:rsidR="00CD48E7" w:rsidRPr="00CD48E7" w:rsidRDefault="00CD48E7" w:rsidP="00CD48E7">
      <w:r w:rsidRPr="00CD48E7">
        <w:t xml:space="preserve">User needs to be authenticated to access these services. User should have </w:t>
      </w:r>
      <w:r w:rsidRPr="00CD48E7">
        <w:rPr>
          <w:b/>
        </w:rPr>
        <w:t>EDITPROF</w:t>
      </w:r>
      <w:r w:rsidRPr="00CD48E7">
        <w:t xml:space="preserve"> scope. In another words, user should have permission to access the Edit Profile Information. Send Authorization in header to get access these services.</w:t>
      </w:r>
    </w:p>
    <w:p w:rsidR="00766791" w:rsidRDefault="00613E11" w:rsidP="00A12F80">
      <w:pPr>
        <w:pStyle w:val="Heading3"/>
      </w:pPr>
      <w:bookmarkStart w:id="17" w:name="_Toc523489787"/>
      <w:r>
        <w:t>Change Username</w:t>
      </w:r>
      <w:bookmarkEnd w:id="17"/>
    </w:p>
    <w:p w:rsidR="00613E11" w:rsidRDefault="00C33ED5" w:rsidP="00A12F80">
      <w:pPr>
        <w:ind w:left="576"/>
        <w:rPr>
          <w:color w:val="FF0000"/>
        </w:rPr>
      </w:pPr>
      <w:r>
        <w:rPr>
          <w:color w:val="FF0000"/>
        </w:rPr>
        <w:t>Changing</w:t>
      </w:r>
      <w:r w:rsidRPr="00C33ED5">
        <w:rPr>
          <w:color w:val="FF0000"/>
        </w:rPr>
        <w:t xml:space="preserve"> Username is very critical services. It replaces the old username by new username in all</w:t>
      </w:r>
      <w:r>
        <w:rPr>
          <w:color w:val="FF0000"/>
        </w:rPr>
        <w:t xml:space="preserve"> the tables the username has. After changing the username, user should be logged out. Because, username in token is not changed after changing the username. That’s why, </w:t>
      </w:r>
      <w:r w:rsidR="009F7C68">
        <w:rPr>
          <w:color w:val="FF0000"/>
        </w:rPr>
        <w:t>after changing username, if a user tries to access further resource, it will be failed.</w:t>
      </w:r>
    </w:p>
    <w:p w:rsidR="009F7C68" w:rsidRDefault="009F7C68" w:rsidP="00A12F80">
      <w:pPr>
        <w:ind w:left="576"/>
        <w:rPr>
          <w:color w:val="FF0000"/>
        </w:rPr>
      </w:pPr>
    </w:p>
    <w:p w:rsidR="009F7C68" w:rsidRPr="00C33ED5" w:rsidRDefault="009F7C68" w:rsidP="00A12F80">
      <w:pPr>
        <w:ind w:left="576"/>
        <w:rPr>
          <w:color w:val="FF0000"/>
        </w:rPr>
      </w:pPr>
      <w:r>
        <w:rPr>
          <w:color w:val="FF0000"/>
        </w:rPr>
        <w:t>To solve this problem, after changing username, I just forced the user logged out automatically. &amp; I did this.</w:t>
      </w:r>
    </w:p>
    <w:p w:rsidR="00C33ED5" w:rsidRPr="00613E11" w:rsidRDefault="00C33ED5" w:rsidP="00A12F80">
      <w:pPr>
        <w:ind w:left="576"/>
      </w:pPr>
    </w:p>
    <w:p w:rsidR="00766791" w:rsidRDefault="004D08A1" w:rsidP="00766791">
      <w:pPr>
        <w:ind w:left="57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i1027" type="#_x0000_t75" style="width:311.85pt;height:126.25pt">
            <v:imagedata r:id="rId13" o:title="change-username"/>
          </v:shape>
        </w:pict>
      </w: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/change_username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changes the username of authenticated user.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Username should not be null.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Username should have minimum 5 characters &amp; maximum 10 characters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Request Body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NormalTok"/>
        </w:rPr>
        <w:t xml:space="preserve"> : </w:t>
      </w:r>
      <w:r>
        <w:rPr>
          <w:rStyle w:val="StringTok"/>
        </w:rPr>
        <w:t>"NEW_USERNAME"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Successful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NormalTok"/>
        </w:rPr>
        <w:t xml:space="preserve"> : </w:t>
      </w:r>
      <w:r>
        <w:rPr>
          <w:rStyle w:val="DecVal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NormalTok"/>
        </w:rPr>
        <w:t xml:space="preserve"> : </w:t>
      </w:r>
      <w:r>
        <w:rPr>
          <w:rStyle w:val="StringTok"/>
        </w:rPr>
        <w:t>" Successful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Error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"error"</w:t>
      </w:r>
      <w:r>
        <w:rPr>
          <w:rStyle w:val="NormalTok"/>
        </w:rPr>
        <w:t xml:space="preserve"> : </w:t>
      </w:r>
      <w:r>
        <w:rPr>
          <w:rStyle w:val="StringTok"/>
        </w:rPr>
        <w:t>"BAD_REQUEST"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"error_description"</w:t>
      </w:r>
      <w:r>
        <w:rPr>
          <w:rStyle w:val="NormalTok"/>
        </w:rPr>
        <w:t xml:space="preserve"> : </w:t>
      </w:r>
      <w:r>
        <w:rPr>
          <w:rStyle w:val="StringTok"/>
        </w:rPr>
        <w:t>"Error Response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DTO for Username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"This model will be used for updating username"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@Data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Username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5</w:t>
      </w:r>
      <w:r>
        <w:rPr>
          <w:rStyle w:val="NormalTok"/>
        </w:rPr>
        <w:t>,max=</w:t>
      </w:r>
      <w:r>
        <w:rPr>
          <w:rStyle w:val="DecValTok"/>
        </w:rPr>
        <w:t>10</w:t>
      </w:r>
      <w:r>
        <w:rPr>
          <w:rStyle w:val="NormalTok"/>
        </w:rPr>
        <w:t>,message=</w:t>
      </w:r>
      <w:r>
        <w:rPr>
          <w:rStyle w:val="StringTok"/>
        </w:rPr>
        <w:t>"Username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(name=</w:t>
      </w:r>
      <w:r>
        <w:rPr>
          <w:rStyle w:val="StringTok"/>
        </w:rPr>
        <w:t>"Username"</w:t>
      </w:r>
      <w:r>
        <w:rPr>
          <w:rStyle w:val="NormalTok"/>
        </w:rPr>
        <w:t>,notes=</w:t>
      </w:r>
      <w:r>
        <w:rPr>
          <w:rStyle w:val="StringTok"/>
        </w:rPr>
        <w:t>"Username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username;</w:t>
      </w:r>
      <w:r>
        <w:br/>
      </w:r>
      <w:r>
        <w:rPr>
          <w:rStyle w:val="NormalTok"/>
        </w:rPr>
        <w:t>}</w:t>
      </w:r>
    </w:p>
    <w:p w:rsidR="00766791" w:rsidRPr="00766791" w:rsidRDefault="00766791" w:rsidP="00766791">
      <w:pPr>
        <w:ind w:left="576"/>
        <w:rPr>
          <w:rFonts w:ascii="Arial" w:hAnsi="Arial" w:cs="Arial"/>
        </w:rPr>
      </w:pPr>
    </w:p>
    <w:p w:rsidR="00CF7BA2" w:rsidRDefault="00613E11" w:rsidP="00A12F80">
      <w:pPr>
        <w:pStyle w:val="Heading3"/>
      </w:pPr>
      <w:bookmarkStart w:id="18" w:name="_Toc523489788"/>
      <w:r>
        <w:t>Change Email Address</w:t>
      </w:r>
      <w:bookmarkEnd w:id="18"/>
    </w:p>
    <w:p w:rsidR="00613E11" w:rsidRPr="00613E11" w:rsidRDefault="00613E11" w:rsidP="00613E11"/>
    <w:p w:rsidR="00530283" w:rsidRDefault="004D08A1" w:rsidP="00613E11">
      <w:pPr>
        <w:autoSpaceDE w:val="0"/>
        <w:autoSpaceDN w:val="0"/>
        <w:adjustRightInd w:val="0"/>
        <w:ind w:left="576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pict>
          <v:shape id="_x0000_i1028" type="#_x0000_t75" style="width:350.65pt;height:136.5pt">
            <v:imagedata r:id="rId14" o:title="change-email-address"/>
          </v:shape>
        </w:pict>
      </w:r>
    </w:p>
    <w:p w:rsidR="00CD48E7" w:rsidRDefault="00CD48E7" w:rsidP="00613E11">
      <w:pPr>
        <w:autoSpaceDE w:val="0"/>
        <w:autoSpaceDN w:val="0"/>
        <w:adjustRightInd w:val="0"/>
        <w:ind w:left="576"/>
        <w:rPr>
          <w:rFonts w:ascii="Segoe UI" w:hAnsi="Segoe UI" w:cs="Segoe UI"/>
          <w:sz w:val="20"/>
          <w:szCs w:val="20"/>
        </w:rPr>
      </w:pPr>
    </w:p>
    <w:p w:rsidR="00CD48E7" w:rsidRDefault="00CD48E7" w:rsidP="00613E11">
      <w:pPr>
        <w:autoSpaceDE w:val="0"/>
        <w:autoSpaceDN w:val="0"/>
        <w:adjustRightInd w:val="0"/>
        <w:ind w:left="576"/>
        <w:rPr>
          <w:rFonts w:ascii="Segoe UI" w:hAnsi="Segoe UI" w:cs="Segoe UI"/>
          <w:sz w:val="20"/>
          <w:szCs w:val="20"/>
        </w:rPr>
      </w:pP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/change_email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changes the email address of authenticated user.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Email Address should not be null &amp; should be valid email address.</w:t>
      </w:r>
    </w:p>
    <w:p w:rsidR="00CD48E7" w:rsidRDefault="00CD48E7" w:rsidP="00C33ED5">
      <w:pPr>
        <w:pStyle w:val="Compact"/>
        <w:ind w:left="1440"/>
      </w:pP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Request Body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"email"</w:t>
      </w:r>
      <w:r>
        <w:rPr>
          <w:rStyle w:val="NormalTok"/>
        </w:rPr>
        <w:t xml:space="preserve"> : </w:t>
      </w:r>
      <w:r>
        <w:rPr>
          <w:rStyle w:val="StringTok"/>
        </w:rPr>
        <w:t>"new_email@mail.com"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Successful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NormalTok"/>
        </w:rPr>
        <w:t xml:space="preserve"> : </w:t>
      </w:r>
      <w:r>
        <w:rPr>
          <w:rStyle w:val="DecVal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NormalTok"/>
        </w:rPr>
        <w:t xml:space="preserve"> : </w:t>
      </w:r>
      <w:r>
        <w:rPr>
          <w:rStyle w:val="StringTok"/>
        </w:rPr>
        <w:t>" Successful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Error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"error"</w:t>
      </w:r>
      <w:r>
        <w:rPr>
          <w:rStyle w:val="NormalTok"/>
        </w:rPr>
        <w:t xml:space="preserve"> : </w:t>
      </w:r>
      <w:r>
        <w:rPr>
          <w:rStyle w:val="StringTok"/>
        </w:rPr>
        <w:t>"BAD_REQUEST"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"error_description"</w:t>
      </w:r>
      <w:r>
        <w:rPr>
          <w:rStyle w:val="NormalTok"/>
        </w:rPr>
        <w:t xml:space="preserve"> : </w:t>
      </w:r>
      <w:r>
        <w:rPr>
          <w:rStyle w:val="StringTok"/>
        </w:rPr>
        <w:t>"Error Response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DTO for Email Address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FunctionTok"/>
        </w:rPr>
        <w:t>@Data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"This model will be used to update user email address"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EmailAddress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(name=</w:t>
      </w:r>
      <w:r>
        <w:rPr>
          <w:rStyle w:val="StringTok"/>
        </w:rPr>
        <w:t>"Email Address"</w:t>
      </w:r>
      <w:r>
        <w:rPr>
          <w:rStyle w:val="NormalTok"/>
        </w:rPr>
        <w:t>,notes=</w:t>
      </w:r>
      <w:r>
        <w:rPr>
          <w:rStyle w:val="StringTok"/>
        </w:rPr>
        <w:t>"User new email Address"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email;</w:t>
      </w:r>
      <w:r>
        <w:br/>
      </w:r>
      <w:r>
        <w:rPr>
          <w:rStyle w:val="NormalTok"/>
        </w:rPr>
        <w:t>}</w:t>
      </w:r>
    </w:p>
    <w:p w:rsidR="00CD48E7" w:rsidRDefault="00CD48E7" w:rsidP="00613E11">
      <w:pPr>
        <w:autoSpaceDE w:val="0"/>
        <w:autoSpaceDN w:val="0"/>
        <w:adjustRightInd w:val="0"/>
        <w:ind w:left="576"/>
        <w:rPr>
          <w:rFonts w:ascii="Segoe UI" w:hAnsi="Segoe UI" w:cs="Segoe UI"/>
          <w:sz w:val="20"/>
          <w:szCs w:val="20"/>
        </w:rPr>
      </w:pPr>
    </w:p>
    <w:p w:rsidR="001559D2" w:rsidRDefault="00613E11" w:rsidP="00A12F80">
      <w:pPr>
        <w:pStyle w:val="Heading3"/>
      </w:pPr>
      <w:bookmarkStart w:id="19" w:name="_Toc523489789"/>
      <w:r>
        <w:t>Change Password</w:t>
      </w:r>
      <w:bookmarkEnd w:id="19"/>
    </w:p>
    <w:p w:rsidR="00582ABC" w:rsidRDefault="004D08A1" w:rsidP="00A80BA1">
      <w:pPr>
        <w:ind w:left="432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343.15pt;height:132.3pt">
            <v:imagedata r:id="rId15" o:title="change-password"/>
          </v:shape>
        </w:pict>
      </w: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/change_password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changes the password for authenticated user.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Password should not be null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Password should have minimum 5 characters &amp; maximum 10 characters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Password &amp; Confirm Password should be identical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Request Body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NormalTok"/>
        </w:rPr>
        <w:t xml:space="preserve"> : </w:t>
      </w:r>
      <w:r>
        <w:rPr>
          <w:rStyle w:val="StringTok"/>
        </w:rPr>
        <w:t>"new_password"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"confirmPassword"</w:t>
      </w:r>
      <w:r>
        <w:rPr>
          <w:rStyle w:val="NormalTok"/>
        </w:rPr>
        <w:t xml:space="preserve">: </w:t>
      </w:r>
      <w:r>
        <w:rPr>
          <w:rStyle w:val="StringTok"/>
        </w:rPr>
        <w:t>"confirmPassword"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Successful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NormalTok"/>
        </w:rPr>
        <w:t xml:space="preserve"> : </w:t>
      </w:r>
      <w:r>
        <w:rPr>
          <w:rStyle w:val="DecVal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NormalTok"/>
        </w:rPr>
        <w:t xml:space="preserve"> : </w:t>
      </w:r>
      <w:r>
        <w:rPr>
          <w:rStyle w:val="StringTok"/>
        </w:rPr>
        <w:t>" Successful Message"</w:t>
      </w:r>
      <w:r>
        <w:br/>
      </w:r>
      <w:r>
        <w:rPr>
          <w:rStyle w:val="NormalTok"/>
        </w:rPr>
        <w:t>}</w:t>
      </w:r>
    </w:p>
    <w:p w:rsidR="00C33ED5" w:rsidRDefault="00CD48E7" w:rsidP="00CD48E7">
      <w:pPr>
        <w:numPr>
          <w:ilvl w:val="2"/>
          <w:numId w:val="24"/>
        </w:numPr>
        <w:spacing w:before="180" w:after="180"/>
      </w:pPr>
      <w:r>
        <w:t xml:space="preserve">Sample Error Response </w:t>
      </w:r>
    </w:p>
    <w:p w:rsidR="00C33ED5" w:rsidRDefault="00C33ED5" w:rsidP="00C33ED5">
      <w:pPr>
        <w:pStyle w:val="SourceCode"/>
        <w:ind w:left="1920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"error"</w:t>
      </w:r>
      <w:r>
        <w:rPr>
          <w:rStyle w:val="NormalTok"/>
        </w:rPr>
        <w:t xml:space="preserve"> : </w:t>
      </w:r>
      <w:r>
        <w:rPr>
          <w:rStyle w:val="StringTok"/>
        </w:rPr>
        <w:t>"BAD_REQUEST"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"error_description"</w:t>
      </w:r>
      <w:r>
        <w:rPr>
          <w:rStyle w:val="NormalTok"/>
        </w:rPr>
        <w:t xml:space="preserve"> : </w:t>
      </w:r>
      <w:r>
        <w:rPr>
          <w:rStyle w:val="StringTok"/>
        </w:rPr>
        <w:t>"Error Response Message"</w:t>
      </w:r>
      <w:r>
        <w:br/>
      </w:r>
      <w:r>
        <w:rPr>
          <w:rStyle w:val="NormalTok"/>
        </w:rPr>
        <w:t>}</w:t>
      </w:r>
    </w:p>
    <w:p w:rsidR="00C33ED5" w:rsidRPr="00C33ED5" w:rsidRDefault="00C33ED5" w:rsidP="00C33ED5">
      <w:pPr>
        <w:spacing w:before="180" w:after="180"/>
        <w:ind w:left="1920"/>
        <w:rPr>
          <w:rStyle w:val="VerbatimChar"/>
          <w:rFonts w:ascii="Times New Roman" w:hAnsi="Times New Roman"/>
          <w:sz w:val="24"/>
        </w:rPr>
      </w:pP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DTO for Password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br/>
      </w:r>
      <w:r>
        <w:rPr>
          <w:rStyle w:val="FunctionTok"/>
        </w:rPr>
        <w:t>@Data</w:t>
      </w:r>
      <w:r>
        <w:br/>
      </w:r>
      <w:r>
        <w:rPr>
          <w:rStyle w:val="FunctionTok"/>
        </w:rPr>
        <w:t>@FieldsMatch</w:t>
      </w:r>
      <w:r>
        <w:rPr>
          <w:rStyle w:val="NormalTok"/>
        </w:rPr>
        <w:t xml:space="preserve">(field = </w:t>
      </w:r>
      <w:r>
        <w:rPr>
          <w:rStyle w:val="StringTok"/>
        </w:rPr>
        <w:t>"password"</w:t>
      </w:r>
      <w:r>
        <w:rPr>
          <w:rStyle w:val="NormalTok"/>
        </w:rPr>
        <w:t xml:space="preserve">, fieldMatch = </w:t>
      </w:r>
      <w:r>
        <w:rPr>
          <w:rStyle w:val="StringTok"/>
        </w:rPr>
        <w:t>"confirmPassword"</w:t>
      </w:r>
      <w:r>
        <w:rPr>
          <w:rStyle w:val="NormalTok"/>
        </w:rPr>
        <w:t xml:space="preserve">, message = </w:t>
      </w:r>
      <w:r>
        <w:rPr>
          <w:rStyle w:val="StringTok"/>
        </w:rPr>
        <w:t>"Passwords do not match!"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"Password model will be used to change password"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Password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5</w:t>
      </w:r>
      <w:r>
        <w:rPr>
          <w:rStyle w:val="NormalTok"/>
        </w:rPr>
        <w:t>, max=</w:t>
      </w:r>
      <w:r>
        <w:rPr>
          <w:rStyle w:val="DecValTok"/>
        </w:rPr>
        <w:t>10</w:t>
      </w:r>
      <w:r>
        <w:rPr>
          <w:rStyle w:val="NormalTok"/>
        </w:rPr>
        <w:t xml:space="preserve">, message = </w:t>
      </w:r>
      <w:r>
        <w:rPr>
          <w:rStyle w:val="StringTok"/>
        </w:rPr>
        <w:t>"Password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</w:t>
      </w:r>
      <w:r>
        <w:rPr>
          <w:rStyle w:val="NormalTok"/>
        </w:rPr>
        <w:t>,notes=</w:t>
      </w:r>
      <w:r>
        <w:rPr>
          <w:rStyle w:val="StringTok"/>
        </w:rPr>
        <w:t>"Password should have minimum 5 &amp; maximum 10 characters. Password should match the confirm 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password;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 =</w:t>
      </w:r>
      <w:r>
        <w:rPr>
          <w:rStyle w:val="DecValTok"/>
        </w:rPr>
        <w:t>5</w:t>
      </w:r>
      <w:r>
        <w:rPr>
          <w:rStyle w:val="NormalTok"/>
        </w:rPr>
        <w:t>, max=</w:t>
      </w:r>
      <w:r>
        <w:rPr>
          <w:rStyle w:val="DecValTok"/>
        </w:rPr>
        <w:t>10</w:t>
      </w:r>
      <w:r>
        <w:rPr>
          <w:rStyle w:val="NormalTok"/>
        </w:rPr>
        <w:t xml:space="preserve">, message = </w:t>
      </w:r>
      <w:r>
        <w:rPr>
          <w:rStyle w:val="StringTok"/>
        </w:rPr>
        <w:t>"Confirm Password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2</w:t>
      </w:r>
      <w:r>
        <w:rPr>
          <w:rStyle w:val="NormalTok"/>
        </w:rPr>
        <w:t>,name=</w:t>
      </w:r>
      <w:r>
        <w:rPr>
          <w:rStyle w:val="StringTok"/>
        </w:rPr>
        <w:t>"Confirm Password"</w:t>
      </w:r>
      <w:r>
        <w:rPr>
          <w:rStyle w:val="NormalTok"/>
        </w:rPr>
        <w:t>,notes=</w:t>
      </w:r>
      <w:r>
        <w:rPr>
          <w:rStyle w:val="StringTok"/>
        </w:rPr>
        <w:t>"Confirm Password should have minimum 5 &amp; maximum 10 characters. Confirm password should match the 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confirmPassword;</w:t>
      </w:r>
      <w:r>
        <w:br/>
      </w:r>
      <w:r>
        <w:br/>
      </w:r>
      <w:r>
        <w:rPr>
          <w:rStyle w:val="NormalTok"/>
        </w:rPr>
        <w:t>}</w:t>
      </w:r>
    </w:p>
    <w:p w:rsidR="00CD48E7" w:rsidRDefault="00CD48E7" w:rsidP="00A80BA1">
      <w:pPr>
        <w:ind w:left="432"/>
        <w:rPr>
          <w:rFonts w:ascii="Arial" w:hAnsi="Arial" w:cs="Arial"/>
        </w:rPr>
      </w:pPr>
    </w:p>
    <w:p w:rsidR="009B3920" w:rsidRDefault="00A80BA1" w:rsidP="00A12F80">
      <w:pPr>
        <w:pStyle w:val="Heading3"/>
      </w:pPr>
      <w:bookmarkStart w:id="20" w:name="_Toc523489790"/>
      <w:r>
        <w:t>Change Email Update Preference</w:t>
      </w:r>
      <w:bookmarkEnd w:id="20"/>
    </w:p>
    <w:p w:rsidR="00A80BA1" w:rsidRDefault="00A80BA1" w:rsidP="00A80BA1">
      <w:pPr>
        <w:ind w:left="432"/>
        <w:rPr>
          <w:rFonts w:ascii="Arial" w:hAnsi="Arial" w:cs="Arial"/>
          <w:noProof/>
        </w:rPr>
      </w:pPr>
    </w:p>
    <w:p w:rsidR="00A80BA1" w:rsidRDefault="006E23AF" w:rsidP="00766791">
      <w:pPr>
        <w:ind w:left="432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0" type="#_x0000_t75" style="width:273.5pt;height:127.65pt">
            <v:imagedata r:id="rId16" o:title="email-update-preference"/>
          </v:shape>
        </w:pict>
      </w:r>
    </w:p>
    <w:p w:rsidR="00CD48E7" w:rsidRDefault="00CD48E7" w:rsidP="00766791">
      <w:pPr>
        <w:ind w:left="432"/>
        <w:rPr>
          <w:rFonts w:ascii="Arial" w:hAnsi="Arial" w:cs="Arial"/>
        </w:rPr>
      </w:pP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http://qa.estesinternal.com/</w:t>
      </w:r>
      <w:r w:rsidR="004D08A1">
        <w:rPr>
          <w:b/>
        </w:rPr>
        <w:t>api/myestes/Profile/v1.0</w:t>
      </w:r>
      <w:r>
        <w:rPr>
          <w:b/>
        </w:rPr>
        <w:t>/change_email_preference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changes the email preference of authenticated user.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Email Preference should not be null &amp; should be either '</w:t>
      </w:r>
      <w:r>
        <w:rPr>
          <w:b/>
        </w:rPr>
        <w:t>Y</w:t>
      </w:r>
      <w:r>
        <w:t>' or '</w:t>
      </w:r>
      <w:r>
        <w:rPr>
          <w:b/>
        </w:rPr>
        <w:t>N</w:t>
      </w:r>
      <w:r>
        <w:t>'.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Request Body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"preference"</w:t>
      </w:r>
      <w:r>
        <w:rPr>
          <w:rStyle w:val="NormalTok"/>
        </w:rPr>
        <w:t xml:space="preserve"> : </w:t>
      </w:r>
      <w:r>
        <w:rPr>
          <w:rStyle w:val="StringTok"/>
        </w:rPr>
        <w:t>"Y"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Successful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NormalTok"/>
        </w:rPr>
        <w:t xml:space="preserve"> : </w:t>
      </w:r>
      <w:r>
        <w:rPr>
          <w:rStyle w:val="DecVal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NormalTok"/>
        </w:rPr>
        <w:t xml:space="preserve"> : </w:t>
      </w:r>
      <w:r>
        <w:rPr>
          <w:rStyle w:val="StringTok"/>
        </w:rPr>
        <w:t>" Successful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Error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"error"</w:t>
      </w:r>
      <w:r>
        <w:rPr>
          <w:rStyle w:val="NormalTok"/>
        </w:rPr>
        <w:t xml:space="preserve"> : </w:t>
      </w:r>
      <w:r>
        <w:rPr>
          <w:rStyle w:val="StringTok"/>
        </w:rPr>
        <w:t>"BAD_REQUEST"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"error_description"</w:t>
      </w:r>
      <w:r>
        <w:rPr>
          <w:rStyle w:val="NormalTok"/>
        </w:rPr>
        <w:t xml:space="preserve"> : </w:t>
      </w:r>
      <w:r>
        <w:rPr>
          <w:rStyle w:val="StringTok"/>
        </w:rPr>
        <w:t>"Error Response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DTO for Email Preference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FunctionTok"/>
        </w:rPr>
        <w:t>@Data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"This model will be used for updating email preference"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@NotNull</w:t>
      </w:r>
      <w:r>
        <w:rPr>
          <w:rStyle w:val="NormalTok"/>
        </w:rPr>
        <w:t>(message=</w:t>
      </w:r>
      <w:r>
        <w:rPr>
          <w:rStyle w:val="StringTok"/>
        </w:rPr>
        <w:t>"Email Preference can not be null"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EmailPreference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rPr>
          <w:rStyle w:val="NormalTok"/>
        </w:rPr>
        <w:t>(message=</w:t>
      </w:r>
      <w:r>
        <w:rPr>
          <w:rStyle w:val="StringTok"/>
        </w:rPr>
        <w:t>"Preference can not be null"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(name=</w:t>
      </w:r>
      <w:r>
        <w:rPr>
          <w:rStyle w:val="StringTok"/>
        </w:rPr>
        <w:t>"Email Preference"</w:t>
      </w:r>
      <w:r>
        <w:rPr>
          <w:rStyle w:val="NormalTok"/>
        </w:rPr>
        <w:t>,notes=</w:t>
      </w:r>
      <w:r>
        <w:rPr>
          <w:rStyle w:val="StringTok"/>
        </w:rPr>
        <w:t>"Email Preference can have two value 'Y' or 'N'"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preference;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@AssertTrue</w:t>
      </w:r>
      <w:r>
        <w:rPr>
          <w:rStyle w:val="NormalTok"/>
        </w:rPr>
        <w:t>(message=</w:t>
      </w:r>
      <w:r>
        <w:rPr>
          <w:rStyle w:val="StringTok"/>
        </w:rPr>
        <w:t>"Preference can be either 'Y' or 'N'"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isPreference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preference!=</w:t>
      </w:r>
      <w:r>
        <w:rPr>
          <w:rStyle w:val="KeywordTok"/>
        </w:rPr>
        <w:t>null</w:t>
      </w:r>
      <w:r>
        <w:rPr>
          <w:rStyle w:val="NormalTok"/>
        </w:rPr>
        <w:t xml:space="preserve"> &amp;&amp; ( preference.</w:t>
      </w:r>
      <w:r>
        <w:rPr>
          <w:rStyle w:val="FunctionTok"/>
        </w:rPr>
        <w:t>trim</w:t>
      </w:r>
      <w:r>
        <w:rPr>
          <w:rStyle w:val="NormalTok"/>
        </w:rPr>
        <w:t>().</w:t>
      </w:r>
      <w:r>
        <w:rPr>
          <w:rStyle w:val="FunctionTok"/>
        </w:rPr>
        <w:t>equalsIgnoreCase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 || preference.</w:t>
      </w:r>
      <w:r>
        <w:rPr>
          <w:rStyle w:val="FunctionTok"/>
        </w:rPr>
        <w:t>trim</w:t>
      </w:r>
      <w:r>
        <w:rPr>
          <w:rStyle w:val="NormalTok"/>
        </w:rPr>
        <w:t>().</w:t>
      </w:r>
      <w:r>
        <w:rPr>
          <w:rStyle w:val="FunctionTok"/>
        </w:rPr>
        <w:t>equalsIgnoreCase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CD48E7" w:rsidRDefault="00CD48E7" w:rsidP="00766791">
      <w:pPr>
        <w:ind w:left="432"/>
        <w:rPr>
          <w:rFonts w:ascii="Arial" w:hAnsi="Arial" w:cs="Arial"/>
        </w:rPr>
      </w:pPr>
    </w:p>
    <w:p w:rsidR="00A80BA1" w:rsidRDefault="00A80BA1" w:rsidP="00766791">
      <w:pPr>
        <w:ind w:left="432"/>
        <w:rPr>
          <w:rFonts w:ascii="Arial" w:hAnsi="Arial" w:cs="Arial"/>
        </w:rPr>
      </w:pPr>
    </w:p>
    <w:p w:rsidR="00766791" w:rsidRDefault="00A80BA1" w:rsidP="00766791">
      <w:pPr>
        <w:pStyle w:val="Heading2"/>
        <w:rPr>
          <w:noProof/>
        </w:rPr>
      </w:pPr>
      <w:bookmarkStart w:id="21" w:name="_Toc523489791"/>
      <w:r>
        <w:rPr>
          <w:noProof/>
        </w:rPr>
        <w:t>Sub Account Management</w:t>
      </w:r>
      <w:bookmarkEnd w:id="21"/>
    </w:p>
    <w:p w:rsidR="00CD48E7" w:rsidRPr="00CD48E7" w:rsidRDefault="00CD48E7" w:rsidP="00CD48E7">
      <w:pPr>
        <w:ind w:left="432"/>
      </w:pPr>
      <w:r>
        <w:t xml:space="preserve">User needs to be authenticated to access these services. User should have </w:t>
      </w:r>
      <w:r>
        <w:rPr>
          <w:b/>
        </w:rPr>
        <w:t>EDITPROF</w:t>
      </w:r>
      <w:r>
        <w:t xml:space="preserve"> as well as </w:t>
      </w:r>
      <w:r>
        <w:rPr>
          <w:b/>
        </w:rPr>
        <w:t>ADMINSUBS</w:t>
      </w:r>
      <w:r>
        <w:t xml:space="preserve"> scopes. In another words, user should have permission to access the Sub Account Management. Send Authorization in header to get access these services</w:t>
      </w:r>
    </w:p>
    <w:p w:rsidR="00A80BA1" w:rsidRPr="00A80BA1" w:rsidRDefault="00A80BA1" w:rsidP="00A80BA1"/>
    <w:p w:rsidR="00766791" w:rsidRDefault="006E23AF" w:rsidP="00766791">
      <w:pPr>
        <w:ind w:left="4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i1031" type="#_x0000_t75" style="width:468pt;height:47.2pt">
            <v:imagedata r:id="rId17" o:title="sub-account-management"/>
          </v:shape>
        </w:pict>
      </w:r>
    </w:p>
    <w:p w:rsidR="00CD48E7" w:rsidRDefault="00CD48E7" w:rsidP="00766791">
      <w:pPr>
        <w:ind w:left="432"/>
        <w:rPr>
          <w:rFonts w:ascii="Arial" w:hAnsi="Arial" w:cs="Arial"/>
          <w:noProof/>
        </w:rPr>
      </w:pPr>
    </w:p>
    <w:p w:rsidR="00CD48E7" w:rsidRDefault="00CD48E7" w:rsidP="00766791">
      <w:pPr>
        <w:ind w:left="432"/>
        <w:rPr>
          <w:rFonts w:ascii="Arial" w:hAnsi="Arial" w:cs="Arial"/>
          <w:noProof/>
        </w:rPr>
      </w:pPr>
    </w:p>
    <w:p w:rsidR="00A80BA1" w:rsidRDefault="00A80BA1" w:rsidP="00A80BA1">
      <w:pPr>
        <w:pStyle w:val="Heading3"/>
        <w:rPr>
          <w:noProof/>
        </w:rPr>
      </w:pPr>
      <w:bookmarkStart w:id="22" w:name="_Toc523489792"/>
      <w:r>
        <w:rPr>
          <w:noProof/>
        </w:rPr>
        <w:t>Create Account</w:t>
      </w:r>
      <w:bookmarkEnd w:id="22"/>
    </w:p>
    <w:p w:rsidR="00A80BA1" w:rsidRDefault="00A80BA1" w:rsidP="00766791">
      <w:pPr>
        <w:ind w:left="432"/>
        <w:rPr>
          <w:rFonts w:ascii="Arial" w:hAnsi="Arial" w:cs="Arial"/>
          <w:noProof/>
        </w:rPr>
      </w:pPr>
    </w:p>
    <w:p w:rsidR="00A80BA1" w:rsidRDefault="00A80BA1" w:rsidP="00766791">
      <w:pPr>
        <w:ind w:left="432"/>
        <w:rPr>
          <w:rFonts w:ascii="Arial" w:hAnsi="Arial" w:cs="Arial"/>
          <w:noProof/>
        </w:rPr>
      </w:pPr>
    </w:p>
    <w:p w:rsidR="00A80BA1" w:rsidRDefault="006E23AF" w:rsidP="00A80BA1">
      <w:pPr>
        <w:ind w:left="4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pict>
          <v:shape id="_x0000_i1032" type="#_x0000_t75" style="width:467.55pt;height:344.1pt">
            <v:imagedata r:id="rId18" o:title="create-new-user"/>
          </v:shape>
        </w:pict>
      </w: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/users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create a new sub account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Fields: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firstName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First Name can not be null. Maximum 25 characters are allowed.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lastName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Last Name can not be null. Maximum 25 characters are allowed.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email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Should be valid email Address. Above Email Pattern is being used to validate email address.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phone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Should be valid phone.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Sample Valid phone numbers are (804) 335 83659 , (804)-455-667, (804) 457-678 etc.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username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username can not be null.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Mimimum 5 characters are required.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lastRenderedPageBreak/>
        <w:t>Maximum 10 characters are allowed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username should be unique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password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Password should have minimum 5 characters &amp; maximum 10 characters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confirmPassword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Password &amp; Confirm Password should be identical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notify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Value can be either '</w:t>
      </w:r>
      <w:r>
        <w:rPr>
          <w:b/>
        </w:rPr>
        <w:t>Y</w:t>
      </w:r>
      <w:r>
        <w:t>' or '</w:t>
      </w:r>
      <w:r>
        <w:rPr>
          <w:b/>
        </w:rPr>
        <w:t>N</w:t>
      </w:r>
      <w:r>
        <w:t>'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__@RequestBody__: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"firstName"</w:t>
      </w:r>
      <w:r>
        <w:rPr>
          <w:rStyle w:val="NormalTok"/>
        </w:rPr>
        <w:t xml:space="preserve">: </w:t>
      </w:r>
      <w:r>
        <w:rPr>
          <w:rStyle w:val="StringTok"/>
        </w:rPr>
        <w:t>"User First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"lastName"</w:t>
      </w:r>
      <w:r>
        <w:rPr>
          <w:rStyle w:val="NormalTok"/>
        </w:rPr>
        <w:t xml:space="preserve">: </w:t>
      </w:r>
      <w:r>
        <w:rPr>
          <w:rStyle w:val="StringTok"/>
        </w:rPr>
        <w:t>"User Last 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NormalTok"/>
        </w:rPr>
        <w:t xml:space="preserve">: </w:t>
      </w:r>
      <w:r>
        <w:rPr>
          <w:rStyle w:val="StringTok"/>
        </w:rPr>
        <w:t>"user.email@test.com"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"phone"</w:t>
      </w:r>
      <w:r>
        <w:rPr>
          <w:rStyle w:val="NormalTok"/>
        </w:rPr>
        <w:t xml:space="preserve">: </w:t>
      </w:r>
      <w:r>
        <w:rPr>
          <w:rStyle w:val="StringTok"/>
        </w:rPr>
        <w:t>"(804) 336-8359"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"username"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NormalTok"/>
        </w:rPr>
        <w:t xml:space="preserve">: </w:t>
      </w:r>
      <w:r>
        <w:rPr>
          <w:rStyle w:val="StringTok"/>
        </w:rPr>
        <w:t>"password"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"confirmPassword"</w:t>
      </w:r>
      <w:r>
        <w:rPr>
          <w:rStyle w:val="NormalTok"/>
        </w:rPr>
        <w:t xml:space="preserve">: </w:t>
      </w:r>
      <w:r>
        <w:rPr>
          <w:rStyle w:val="StringTok"/>
        </w:rPr>
        <w:t>"password"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"notify"</w:t>
      </w:r>
      <w:r>
        <w:rPr>
          <w:rStyle w:val="NormalTok"/>
        </w:rPr>
        <w:t xml:space="preserve">: </w:t>
      </w:r>
      <w:r>
        <w:rPr>
          <w:rStyle w:val="StringTok"/>
        </w:rPr>
        <w:t>"Y"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Request DTO: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br/>
      </w:r>
      <w:r>
        <w:rPr>
          <w:rStyle w:val="FunctionTok"/>
        </w:rPr>
        <w:t>@Data</w:t>
      </w:r>
      <w:r>
        <w:br/>
      </w:r>
      <w:r>
        <w:rPr>
          <w:rStyle w:val="FunctionTok"/>
        </w:rPr>
        <w:t>@FieldsMatch</w:t>
      </w:r>
      <w:r>
        <w:rPr>
          <w:rStyle w:val="NormalTok"/>
        </w:rPr>
        <w:t xml:space="preserve">(field = </w:t>
      </w:r>
      <w:r>
        <w:rPr>
          <w:rStyle w:val="StringTok"/>
        </w:rPr>
        <w:t>"password"</w:t>
      </w:r>
      <w:r>
        <w:rPr>
          <w:rStyle w:val="NormalTok"/>
        </w:rPr>
        <w:t xml:space="preserve">, fieldMatch = </w:t>
      </w:r>
      <w:r>
        <w:rPr>
          <w:rStyle w:val="StringTok"/>
        </w:rPr>
        <w:t>"confirmPassword"</w:t>
      </w:r>
      <w:r>
        <w:rPr>
          <w:rStyle w:val="NormalTok"/>
        </w:rPr>
        <w:t xml:space="preserve">, message = </w:t>
      </w:r>
      <w:r>
        <w:rPr>
          <w:rStyle w:val="StringTok"/>
        </w:rPr>
        <w:t>"Passwords do not match!"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"To create Sub Account"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1</w:t>
      </w:r>
      <w:r>
        <w:rPr>
          <w:rStyle w:val="NormalTok"/>
        </w:rPr>
        <w:t>, max=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</w:t>
      </w:r>
      <w:r>
        <w:rPr>
          <w:rStyle w:val="NormalTok"/>
        </w:rPr>
        <w:t>, name=</w:t>
      </w:r>
      <w:r>
        <w:rPr>
          <w:rStyle w:val="StringTok"/>
        </w:rPr>
        <w:t>"firstName"</w:t>
      </w:r>
      <w:r>
        <w:rPr>
          <w:rStyle w:val="NormalTok"/>
        </w:rPr>
        <w:t>,notes=</w:t>
      </w:r>
      <w:r>
        <w:rPr>
          <w:rStyle w:val="StringTok"/>
        </w:rPr>
        <w:t>"First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firstName;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1</w:t>
      </w:r>
      <w:r>
        <w:rPr>
          <w:rStyle w:val="NormalTok"/>
        </w:rPr>
        <w:t>,max=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2</w:t>
      </w:r>
      <w:r>
        <w:rPr>
          <w:rStyle w:val="NormalTok"/>
        </w:rPr>
        <w:t>, name=</w:t>
      </w:r>
      <w:r>
        <w:rPr>
          <w:rStyle w:val="StringTok"/>
        </w:rPr>
        <w:t>"lastName"</w:t>
      </w:r>
      <w:r>
        <w:rPr>
          <w:rStyle w:val="NormalTok"/>
        </w:rPr>
        <w:t>,notes=</w:t>
      </w:r>
      <w:r>
        <w:rPr>
          <w:rStyle w:val="StringTok"/>
        </w:rPr>
        <w:t>"First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lastName;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5</w:t>
      </w:r>
      <w:r>
        <w:rPr>
          <w:rStyle w:val="NormalTok"/>
        </w:rPr>
        <w:t>, name=</w:t>
      </w:r>
      <w:r>
        <w:rPr>
          <w:rStyle w:val="StringTok"/>
        </w:rPr>
        <w:t>"email"</w:t>
      </w:r>
      <w:r>
        <w:rPr>
          <w:rStyle w:val="NormalTok"/>
        </w:rPr>
        <w:t>,notes=</w:t>
      </w:r>
      <w:r>
        <w:rPr>
          <w:rStyle w:val="StringTok"/>
        </w:rPr>
        <w:t>"Email Address"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email;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6</w:t>
      </w:r>
      <w:r>
        <w:rPr>
          <w:rStyle w:val="NormalTok"/>
        </w:rPr>
        <w:t>, name=</w:t>
      </w:r>
      <w:r>
        <w:rPr>
          <w:rStyle w:val="StringTok"/>
        </w:rPr>
        <w:t>"phone"</w:t>
      </w:r>
      <w:r>
        <w:rPr>
          <w:rStyle w:val="NormalTok"/>
        </w:rPr>
        <w:t>,notes=</w:t>
      </w:r>
      <w:r>
        <w:rPr>
          <w:rStyle w:val="StringTok"/>
        </w:rPr>
        <w:t>"Phone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phone;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5</w:t>
      </w:r>
      <w:r>
        <w:rPr>
          <w:rStyle w:val="NormalTok"/>
        </w:rPr>
        <w:t>,max=</w:t>
      </w:r>
      <w:r>
        <w:rPr>
          <w:rStyle w:val="DecValTok"/>
        </w:rPr>
        <w:t>10</w:t>
      </w:r>
      <w:r>
        <w:rPr>
          <w:rStyle w:val="NormalTok"/>
        </w:rPr>
        <w:t>,message=</w:t>
      </w:r>
      <w:r>
        <w:rPr>
          <w:rStyle w:val="StringTok"/>
        </w:rPr>
        <w:t>"Username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7</w:t>
      </w:r>
      <w:r>
        <w:rPr>
          <w:rStyle w:val="NormalTok"/>
        </w:rPr>
        <w:t>,name=</w:t>
      </w:r>
      <w:r>
        <w:rPr>
          <w:rStyle w:val="StringTok"/>
        </w:rPr>
        <w:t>"Username"</w:t>
      </w:r>
      <w:r>
        <w:rPr>
          <w:rStyle w:val="NormalTok"/>
        </w:rPr>
        <w:t>,notes=</w:t>
      </w:r>
      <w:r>
        <w:rPr>
          <w:rStyle w:val="StringTok"/>
        </w:rPr>
        <w:t>"Username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username;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rPr>
          <w:rStyle w:val="NormalTok"/>
        </w:rPr>
        <w:t xml:space="preserve">(message = </w:t>
      </w:r>
      <w:r>
        <w:rPr>
          <w:rStyle w:val="StringTok"/>
        </w:rPr>
        <w:t>"Password can't be null"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5</w:t>
      </w:r>
      <w:r>
        <w:rPr>
          <w:rStyle w:val="NormalTok"/>
        </w:rPr>
        <w:t>, max=</w:t>
      </w:r>
      <w:r>
        <w:rPr>
          <w:rStyle w:val="DecValTok"/>
        </w:rPr>
        <w:t>10</w:t>
      </w:r>
      <w:r>
        <w:rPr>
          <w:rStyle w:val="NormalTok"/>
        </w:rPr>
        <w:t xml:space="preserve">, message = </w:t>
      </w:r>
      <w:r>
        <w:rPr>
          <w:rStyle w:val="StringTok"/>
        </w:rPr>
        <w:t>"Password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8</w:t>
      </w:r>
      <w:r>
        <w:rPr>
          <w:rStyle w:val="NormalTok"/>
        </w:rPr>
        <w:t>,notes=</w:t>
      </w:r>
      <w:r>
        <w:rPr>
          <w:rStyle w:val="StringTok"/>
        </w:rPr>
        <w:t>"Password should have minimum 5 &amp; maximum 10 characters. Password should match the confirm 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password;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 =</w:t>
      </w:r>
      <w:r>
        <w:rPr>
          <w:rStyle w:val="DecValTok"/>
        </w:rPr>
        <w:t>5</w:t>
      </w:r>
      <w:r>
        <w:rPr>
          <w:rStyle w:val="NormalTok"/>
        </w:rPr>
        <w:t>, max=</w:t>
      </w:r>
      <w:r>
        <w:rPr>
          <w:rStyle w:val="DecValTok"/>
        </w:rPr>
        <w:t>10</w:t>
      </w:r>
      <w:r>
        <w:rPr>
          <w:rStyle w:val="NormalTok"/>
        </w:rPr>
        <w:t xml:space="preserve">, message = </w:t>
      </w:r>
      <w:r>
        <w:rPr>
          <w:rStyle w:val="StringTok"/>
        </w:rPr>
        <w:t>"Confirm Password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9</w:t>
      </w:r>
      <w:r>
        <w:rPr>
          <w:rStyle w:val="NormalTok"/>
        </w:rPr>
        <w:t>,name=</w:t>
      </w:r>
      <w:r>
        <w:rPr>
          <w:rStyle w:val="StringTok"/>
        </w:rPr>
        <w:t>"Confirm Password"</w:t>
      </w:r>
      <w:r>
        <w:rPr>
          <w:rStyle w:val="NormalTok"/>
        </w:rPr>
        <w:t>,notes=</w:t>
      </w:r>
      <w:r>
        <w:rPr>
          <w:rStyle w:val="StringTok"/>
        </w:rPr>
        <w:t>"Confirm Password should have minimum 5 &amp; maximum 10 characters. Confirm password should match the 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confirmPassword;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10</w:t>
      </w:r>
      <w:r>
        <w:rPr>
          <w:rStyle w:val="NormalTok"/>
        </w:rPr>
        <w:t>, name=</w:t>
      </w:r>
      <w:r>
        <w:rPr>
          <w:rStyle w:val="StringTok"/>
        </w:rPr>
        <w:t>"notify"</w:t>
      </w:r>
      <w:r>
        <w:rPr>
          <w:rStyle w:val="NormalTok"/>
        </w:rPr>
        <w:t>,notes=</w:t>
      </w:r>
      <w:r>
        <w:rPr>
          <w:rStyle w:val="StringTok"/>
        </w:rPr>
        <w:t>"Notify can be either 'Y' or 'N"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notify;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@AssertTrue</w:t>
      </w:r>
      <w:r>
        <w:rPr>
          <w:rStyle w:val="NormalTok"/>
        </w:rPr>
        <w:t>(message=</w:t>
      </w:r>
      <w:r>
        <w:rPr>
          <w:rStyle w:val="StringTok"/>
        </w:rPr>
        <w:t>"Notify can be either 'Y' or 'N'"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isNotify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notify!=</w:t>
      </w:r>
      <w:r>
        <w:rPr>
          <w:rStyle w:val="KeywordTok"/>
        </w:rPr>
        <w:t>null</w:t>
      </w:r>
      <w:r w:rsidR="00C33ED5">
        <w:rPr>
          <w:rStyle w:val="NormalTok"/>
        </w:rPr>
        <w:t xml:space="preserve"> &amp;&amp; ( </w:t>
      </w:r>
      <w:r>
        <w:rPr>
          <w:rStyle w:val="NormalTok"/>
        </w:rPr>
        <w:t>notify.</w:t>
      </w:r>
      <w:r>
        <w:rPr>
          <w:rStyle w:val="FunctionTok"/>
        </w:rPr>
        <w:t>trim</w:t>
      </w:r>
      <w:r>
        <w:rPr>
          <w:rStyle w:val="NormalTok"/>
        </w:rPr>
        <w:t>().</w:t>
      </w:r>
      <w:r>
        <w:rPr>
          <w:rStyle w:val="FunctionTok"/>
        </w:rPr>
        <w:t>equalsIgnoreCase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 || notify.</w:t>
      </w:r>
      <w:r>
        <w:rPr>
          <w:rStyle w:val="FunctionTok"/>
        </w:rPr>
        <w:t>trim</w:t>
      </w:r>
      <w:r>
        <w:rPr>
          <w:rStyle w:val="NormalTok"/>
        </w:rPr>
        <w:t>().</w:t>
      </w:r>
      <w:r>
        <w:rPr>
          <w:rStyle w:val="FunctionTok"/>
        </w:rPr>
        <w:t>equalsIgnoreCase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r>
        <w:rPr>
          <w:rStyle w:val="FunctionTok"/>
        </w:rPr>
        <w:t>getAreaCode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phone.</w:t>
      </w:r>
      <w:r>
        <w:rPr>
          <w:rStyle w:val="FunctionTok"/>
        </w:rPr>
        <w:t>replaceAll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</w:t>
      </w:r>
      <w:r>
        <w:rPr>
          <w:rStyle w:val="FunctionTok"/>
        </w:rPr>
        <w:t>substring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r>
        <w:rPr>
          <w:rStyle w:val="FunctionTok"/>
        </w:rPr>
        <w:t>getExchange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phone.</w:t>
      </w:r>
      <w:r>
        <w:rPr>
          <w:rStyle w:val="FunctionTok"/>
        </w:rPr>
        <w:t>replaceAll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</w:t>
      </w:r>
      <w:r>
        <w:rPr>
          <w:rStyle w:val="FunctionTok"/>
        </w:rPr>
        <w:t>substring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r>
        <w:rPr>
          <w:rStyle w:val="FunctionTok"/>
        </w:rPr>
        <w:t>getLastFour</w:t>
      </w:r>
      <w:r>
        <w:rPr>
          <w:rStyle w:val="NormalTok"/>
        </w:rPr>
        <w:t>(){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phone.</w:t>
      </w:r>
      <w:r>
        <w:rPr>
          <w:rStyle w:val="FunctionTok"/>
        </w:rPr>
        <w:t>replaceAll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).</w:t>
      </w:r>
      <w:r>
        <w:rPr>
          <w:rStyle w:val="FunctionTok"/>
        </w:rPr>
        <w:t>substring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:rsidR="00CD48E7" w:rsidRDefault="00CD48E7" w:rsidP="00A80BA1">
      <w:pPr>
        <w:ind w:left="432"/>
        <w:rPr>
          <w:rFonts w:ascii="Arial" w:hAnsi="Arial" w:cs="Arial"/>
          <w:noProof/>
        </w:rPr>
      </w:pPr>
    </w:p>
    <w:p w:rsidR="00A80BA1" w:rsidRDefault="00A80BA1" w:rsidP="00A80BA1">
      <w:pPr>
        <w:pStyle w:val="Heading3"/>
        <w:rPr>
          <w:noProof/>
        </w:rPr>
      </w:pPr>
      <w:bookmarkStart w:id="23" w:name="_Toc523489793"/>
      <w:r>
        <w:rPr>
          <w:noProof/>
        </w:rPr>
        <w:t>Edit User Access</w:t>
      </w:r>
      <w:bookmarkEnd w:id="23"/>
    </w:p>
    <w:p w:rsidR="00A80BA1" w:rsidRDefault="006E23AF" w:rsidP="00A80BA1">
      <w:pPr>
        <w:ind w:left="432"/>
      </w:pPr>
      <w:r>
        <w:pict>
          <v:shape id="_x0000_i1033" type="#_x0000_t75" style="width:468pt;height:467.55pt">
            <v:imagedata r:id="rId19" o:title="edit-user-access"/>
          </v:shape>
        </w:pict>
      </w:r>
    </w:p>
    <w:p w:rsidR="00CD48E7" w:rsidRDefault="00CD48E7" w:rsidP="00A80BA1">
      <w:pPr>
        <w:ind w:left="432"/>
      </w:pPr>
    </w:p>
    <w:p w:rsidR="00CD48E7" w:rsidRPr="00A80BA1" w:rsidRDefault="00CD48E7" w:rsidP="00A80BA1">
      <w:pPr>
        <w:ind w:left="432"/>
      </w:pPr>
    </w:p>
    <w:p w:rsidR="00CD48E7" w:rsidRDefault="00CD48E7" w:rsidP="00CD48E7">
      <w:pPr>
        <w:pStyle w:val="Heading4"/>
      </w:pPr>
      <w:r>
        <w:lastRenderedPageBreak/>
        <w:t xml:space="preserve"> Get List of User Authorized Apps </w:t>
      </w: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GET http://qa.estesinternal.com/</w:t>
      </w:r>
      <w:r w:rsidR="004D08A1">
        <w:rPr>
          <w:b/>
        </w:rPr>
        <w:t>api/myestes/Profile/v1.0</w:t>
      </w:r>
      <w:r>
        <w:rPr>
          <w:b/>
        </w:rPr>
        <w:t>/users/authorized_apps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provides the list of user authorized apps.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Request Parameters: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username</w:t>
      </w:r>
      <w:r>
        <w:t>: username can not be null (</w:t>
      </w:r>
      <w:r>
        <w:rPr>
          <w:b/>
        </w:rPr>
        <w:t>Required</w:t>
      </w:r>
      <w:r>
        <w:t>)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Sample Request: GET http://qa.estesinternal.com/</w:t>
      </w:r>
      <w:r w:rsidR="004D08A1">
        <w:t>api/myestes/Profile/v1.0</w:t>
      </w:r>
      <w:r>
        <w:t>/users/authorized_apps?username=DEMO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Response: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"EBG10O101"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"G05"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"Address Book"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"BOL100"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"Y01"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"Bill of Lading"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"CLAIMSFILE"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"D03"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"Claims Filing"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"CLAIMIN"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"D01"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"Claims Inquiry"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>]</w:t>
      </w:r>
    </w:p>
    <w:p w:rsidR="00AC3C2E" w:rsidRDefault="00AC3C2E" w:rsidP="00AC3C2E">
      <w:pPr>
        <w:pStyle w:val="Heading4"/>
      </w:pPr>
      <w:r>
        <w:t xml:space="preserve">User Blocked Apps Management </w:t>
      </w:r>
    </w:p>
    <w:p w:rsidR="00AC3C2E" w:rsidRDefault="00CD48E7" w:rsidP="00AC3C2E">
      <w:pPr>
        <w:pStyle w:val="Compact"/>
        <w:ind w:left="480"/>
      </w:pPr>
      <w:r>
        <w:t xml:space="preserve">After creation of any sub account, sub account gets all the privileges the admin user have except </w:t>
      </w:r>
      <w:r>
        <w:rPr>
          <w:b/>
        </w:rPr>
        <w:t>AMINSUBS</w:t>
      </w:r>
      <w:r w:rsidR="00AC3C2E">
        <w:t xml:space="preserve"> </w:t>
      </w:r>
      <w:r>
        <w:t xml:space="preserve"> Admin can block/unblock a user fr</w:t>
      </w:r>
      <w:r w:rsidR="00AC3C2E">
        <w:t xml:space="preserve">om any specific applications. </w:t>
      </w:r>
    </w:p>
    <w:p w:rsidR="00CD48E7" w:rsidRDefault="00CD48E7" w:rsidP="00AC3C2E">
      <w:pPr>
        <w:pStyle w:val="Compact"/>
        <w:ind w:left="480"/>
      </w:pPr>
      <w:r>
        <w:t>The following services does the block/unblock application for a user</w:t>
      </w:r>
    </w:p>
    <w:p w:rsidR="00CD48E7" w:rsidRDefault="00CD48E7" w:rsidP="00AC3C2E">
      <w:pPr>
        <w:pStyle w:val="Heading5"/>
      </w:pPr>
      <w:r>
        <w:t>Get List of User Blocked Apps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rPr>
          <w:b/>
        </w:rPr>
        <w:t>GET http://qa.estesinternal.com/</w:t>
      </w:r>
      <w:r w:rsidR="004D08A1">
        <w:rPr>
          <w:b/>
        </w:rPr>
        <w:t>api/myestes/Profile/v1.0</w:t>
      </w:r>
      <w:r>
        <w:rPr>
          <w:b/>
        </w:rPr>
        <w:t>/users/blocked_apps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It provides the list of blocked applications for a user.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lastRenderedPageBreak/>
        <w:t>Request Parameters: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username</w:t>
      </w:r>
      <w:r>
        <w:t>: username can not be null (</w:t>
      </w:r>
      <w:r>
        <w:rPr>
          <w:b/>
        </w:rPr>
        <w:t>Required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Sample Request: GET http://qa.estesinternal.com/</w:t>
      </w:r>
      <w:bookmarkStart w:id="24" w:name="_GoBack"/>
      <w:r w:rsidR="004D08A1">
        <w:t>api/myestes/Profile/v1.0</w:t>
      </w:r>
      <w:bookmarkEnd w:id="24"/>
      <w:r>
        <w:t>/users/blocked_apps?username=DEMO</w:t>
      </w:r>
    </w:p>
    <w:p w:rsidR="00CD48E7" w:rsidRDefault="00CD48E7" w:rsidP="00CD48E7">
      <w:pPr>
        <w:numPr>
          <w:ilvl w:val="3"/>
          <w:numId w:val="24"/>
        </w:numPr>
        <w:spacing w:before="180" w:after="180"/>
      </w:pPr>
      <w:r>
        <w:t>Sample Response:</w:t>
      </w:r>
    </w:p>
    <w:p w:rsidR="00CD48E7" w:rsidRDefault="00CD48E7" w:rsidP="00CD48E7">
      <w:pPr>
        <w:pStyle w:val="SourceCode"/>
        <w:numPr>
          <w:ilvl w:val="3"/>
          <w:numId w:val="23"/>
        </w:numPr>
      </w:pPr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"EBG10O101"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"G05"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"Address Book"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"BOL100"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"Y01"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"Bill of Lading"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"CLAIMSFILE"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"D03"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"Claims Filing"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NormalTok"/>
        </w:rPr>
        <w:t xml:space="preserve">: </w:t>
      </w:r>
      <w:r>
        <w:rPr>
          <w:rStyle w:val="StringTok"/>
        </w:rPr>
        <w:t>"CLAIMIN"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"category"</w:t>
      </w:r>
      <w:r>
        <w:rPr>
          <w:rStyle w:val="NormalTok"/>
        </w:rPr>
        <w:t xml:space="preserve">: </w:t>
      </w:r>
      <w:r>
        <w:rPr>
          <w:rStyle w:val="StringTok"/>
        </w:rPr>
        <w:t>"D01"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NormalTok"/>
        </w:rPr>
        <w:t xml:space="preserve">: </w:t>
      </w:r>
      <w:r>
        <w:rPr>
          <w:rStyle w:val="StringTok"/>
        </w:rPr>
        <w:t>"Claims Inquiry"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>]</w:t>
      </w:r>
    </w:p>
    <w:p w:rsidR="00CD48E7" w:rsidRDefault="00CD48E7" w:rsidP="00AC3C2E">
      <w:pPr>
        <w:pStyle w:val="Heading5"/>
      </w:pPr>
      <w:r>
        <w:t xml:space="preserve">Add </w:t>
      </w:r>
      <w:r w:rsidR="00AC3C2E">
        <w:t xml:space="preserve">Apps to the User Blocked List 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/users/blocked_apps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Add list of Apps to the blocked list of Applications for a user.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Request Parameters: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username</w:t>
      </w:r>
      <w:r>
        <w:t>: username can not be null (</w:t>
      </w:r>
      <w:r>
        <w:rPr>
          <w:b/>
        </w:rPr>
        <w:t>Required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Request Body: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List of </w:t>
      </w:r>
      <w:r>
        <w:rPr>
          <w:b/>
        </w:rPr>
        <w:t>appName</w:t>
      </w:r>
    </w:p>
    <w:p w:rsidR="00CD48E7" w:rsidRDefault="00CD48E7" w:rsidP="00CD48E7">
      <w:pPr>
        <w:numPr>
          <w:ilvl w:val="4"/>
          <w:numId w:val="24"/>
        </w:numPr>
        <w:spacing w:before="180" w:after="180"/>
      </w:pPr>
      <w:r>
        <w:t>Sample Values :</w:t>
      </w:r>
    </w:p>
    <w:p w:rsidR="00CD48E7" w:rsidRDefault="00CD48E7" w:rsidP="00CD48E7">
      <w:pPr>
        <w:pStyle w:val="SourceCode"/>
        <w:numPr>
          <w:ilvl w:val="4"/>
          <w:numId w:val="23"/>
        </w:numPr>
      </w:pPr>
      <w:r>
        <w:rPr>
          <w:rStyle w:val="NormalTok"/>
        </w:rPr>
        <w:t xml:space="preserve">    [</w:t>
      </w:r>
      <w:r>
        <w:rPr>
          <w:rStyle w:val="StringTok"/>
        </w:rPr>
        <w:t>"EBG10O101"</w:t>
      </w:r>
      <w:r>
        <w:rPr>
          <w:rStyle w:val="NormalTok"/>
        </w:rPr>
        <w:t>,</w:t>
      </w:r>
      <w:r>
        <w:rPr>
          <w:rStyle w:val="StringTok"/>
        </w:rPr>
        <w:t>"BOL100"</w:t>
      </w:r>
      <w:r>
        <w:rPr>
          <w:rStyle w:val="NormalTok"/>
        </w:rPr>
        <w:t>]</w:t>
      </w:r>
    </w:p>
    <w:p w:rsidR="00CD48E7" w:rsidRDefault="00CD48E7" w:rsidP="00AC3C2E">
      <w:pPr>
        <w:pStyle w:val="Heading5"/>
      </w:pPr>
      <w:r>
        <w:t>Remov</w:t>
      </w:r>
      <w:r w:rsidR="00AC3C2E">
        <w:t xml:space="preserve">e Apps from User Blocked List 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rPr>
          <w:b/>
        </w:rPr>
        <w:lastRenderedPageBreak/>
        <w:t>DELETE http://qa.estesinternal.com/</w:t>
      </w:r>
      <w:r w:rsidR="004D08A1">
        <w:rPr>
          <w:b/>
        </w:rPr>
        <w:t>api/myestes/Profile/v1.0</w:t>
      </w:r>
      <w:r>
        <w:rPr>
          <w:b/>
        </w:rPr>
        <w:t>/users/blocked_apps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Delete list of Apps from the blocked list of Applications for a user.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Request Parameters: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username</w:t>
      </w:r>
      <w:r>
        <w:t>: username can not be null (</w:t>
      </w:r>
      <w:r>
        <w:rPr>
          <w:b/>
        </w:rPr>
        <w:t>Required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Request Body: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List of </w:t>
      </w:r>
      <w:r>
        <w:rPr>
          <w:b/>
        </w:rPr>
        <w:t>appName</w:t>
      </w:r>
    </w:p>
    <w:p w:rsidR="00CD48E7" w:rsidRDefault="00CD48E7" w:rsidP="00CD48E7">
      <w:pPr>
        <w:numPr>
          <w:ilvl w:val="4"/>
          <w:numId w:val="24"/>
        </w:numPr>
        <w:spacing w:before="180" w:after="180"/>
      </w:pPr>
      <w:r>
        <w:t>Sample Values :</w:t>
      </w:r>
    </w:p>
    <w:p w:rsidR="00CD48E7" w:rsidRDefault="00CD48E7" w:rsidP="00CD48E7">
      <w:pPr>
        <w:pStyle w:val="SourceCode"/>
        <w:numPr>
          <w:ilvl w:val="4"/>
          <w:numId w:val="23"/>
        </w:numPr>
      </w:pPr>
      <w:r>
        <w:rPr>
          <w:rStyle w:val="NormalTok"/>
        </w:rPr>
        <w:t xml:space="preserve">    [</w:t>
      </w:r>
      <w:r>
        <w:rPr>
          <w:rStyle w:val="StringTok"/>
        </w:rPr>
        <w:t>"EBG10O101"</w:t>
      </w:r>
      <w:r>
        <w:rPr>
          <w:rStyle w:val="NormalTok"/>
        </w:rPr>
        <w:t>,</w:t>
      </w:r>
      <w:r>
        <w:rPr>
          <w:rStyle w:val="StringTok"/>
        </w:rPr>
        <w:t>"BOL100"</w:t>
      </w:r>
      <w:r>
        <w:rPr>
          <w:rStyle w:val="NormalTok"/>
        </w:rPr>
        <w:t>]</w:t>
      </w:r>
    </w:p>
    <w:p w:rsidR="00CD48E7" w:rsidRDefault="00AC3C2E" w:rsidP="00AC3C2E">
      <w:pPr>
        <w:pStyle w:val="Heading5"/>
      </w:pPr>
      <w:r>
        <w:t>Remove/Clear Blocked List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rPr>
          <w:b/>
        </w:rPr>
        <w:t>DELETE http://qa.estesinternal.com/</w:t>
      </w:r>
      <w:r w:rsidR="004D08A1">
        <w:rPr>
          <w:b/>
        </w:rPr>
        <w:t>api/myestes/Profile/v1.0</w:t>
      </w:r>
      <w:r>
        <w:rPr>
          <w:b/>
        </w:rPr>
        <w:t>/users/blocked_apps/all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Delete/Clear the blocked list of Applications for a user.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Request Parameters:</w:t>
      </w:r>
    </w:p>
    <w:p w:rsidR="00766791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username</w:t>
      </w:r>
      <w:r>
        <w:t>: username can not be null (</w:t>
      </w:r>
      <w:r>
        <w:rPr>
          <w:b/>
        </w:rPr>
        <w:t>Required</w:t>
      </w:r>
      <w:r>
        <w:t>)</w:t>
      </w:r>
    </w:p>
    <w:p w:rsidR="00A80BA1" w:rsidRDefault="00A80BA1" w:rsidP="00A80BA1">
      <w:pPr>
        <w:pStyle w:val="Heading3"/>
      </w:pPr>
      <w:bookmarkStart w:id="25" w:name="_Toc523489794"/>
      <w:r>
        <w:t>Change User Password</w:t>
      </w:r>
      <w:bookmarkEnd w:id="25"/>
    </w:p>
    <w:p w:rsidR="00A80BA1" w:rsidRDefault="006E23AF" w:rsidP="00A80BA1">
      <w:pPr>
        <w:ind w:firstLine="720"/>
      </w:pPr>
      <w:r>
        <w:pict>
          <v:shape id="_x0000_i1034" type="#_x0000_t75" style="width:320.25pt;height:127.65pt">
            <v:imagedata r:id="rId20" o:title="edit-user-password"/>
          </v:shape>
        </w:pict>
      </w:r>
    </w:p>
    <w:p w:rsidR="00CD48E7" w:rsidRDefault="00CD48E7" w:rsidP="00A80BA1">
      <w:pPr>
        <w:ind w:firstLine="720"/>
      </w:pP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/users/change_password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changes the password for authenticated user.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Password should not be null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Password should have minimum 5 characters &amp; maximum 10 characters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Password &amp; Confirm Password should be identical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Request Body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NormalTok"/>
        </w:rPr>
        <w:t xml:space="preserve"> : </w:t>
      </w:r>
      <w:r>
        <w:rPr>
          <w:rStyle w:val="StringTok"/>
        </w:rPr>
        <w:t>"new_password"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"confirmPassword"</w:t>
      </w:r>
      <w:r>
        <w:rPr>
          <w:rStyle w:val="NormalTok"/>
        </w:rPr>
        <w:t xml:space="preserve">: </w:t>
      </w:r>
      <w:r>
        <w:rPr>
          <w:rStyle w:val="StringTok"/>
        </w:rPr>
        <w:t>"confirmPassword"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Successful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NormalTok"/>
        </w:rPr>
        <w:t xml:space="preserve"> : </w:t>
      </w:r>
      <w:r>
        <w:rPr>
          <w:rStyle w:val="DecVal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NormalTok"/>
        </w:rPr>
        <w:t xml:space="preserve"> : </w:t>
      </w:r>
      <w:r>
        <w:rPr>
          <w:rStyle w:val="StringTok"/>
        </w:rPr>
        <w:t>" Successful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Error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"error"</w:t>
      </w:r>
      <w:r>
        <w:rPr>
          <w:rStyle w:val="NormalTok"/>
        </w:rPr>
        <w:t xml:space="preserve"> : </w:t>
      </w:r>
      <w:r>
        <w:rPr>
          <w:rStyle w:val="StringTok"/>
        </w:rPr>
        <w:t>"BAD_REQUEST"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"error_description"</w:t>
      </w:r>
      <w:r>
        <w:rPr>
          <w:rStyle w:val="NormalTok"/>
        </w:rPr>
        <w:t xml:space="preserve"> : </w:t>
      </w:r>
      <w:r>
        <w:rPr>
          <w:rStyle w:val="StringTok"/>
        </w:rPr>
        <w:t>"Error Response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DTO for Password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FunctionTok"/>
        </w:rPr>
        <w:t>@Data</w:t>
      </w:r>
      <w:r>
        <w:br/>
      </w:r>
      <w:r>
        <w:rPr>
          <w:rStyle w:val="FunctionTok"/>
        </w:rPr>
        <w:t>@FieldsMatch</w:t>
      </w:r>
      <w:r>
        <w:rPr>
          <w:rStyle w:val="NormalTok"/>
        </w:rPr>
        <w:t xml:space="preserve">(field = </w:t>
      </w:r>
      <w:r>
        <w:rPr>
          <w:rStyle w:val="StringTok"/>
        </w:rPr>
        <w:t>"password"</w:t>
      </w:r>
      <w:r>
        <w:rPr>
          <w:rStyle w:val="NormalTok"/>
        </w:rPr>
        <w:t xml:space="preserve">, fieldMatch = </w:t>
      </w:r>
      <w:r>
        <w:rPr>
          <w:rStyle w:val="StringTok"/>
        </w:rPr>
        <w:t>"confirmPassword"</w:t>
      </w:r>
      <w:r>
        <w:rPr>
          <w:rStyle w:val="NormalTok"/>
        </w:rPr>
        <w:t xml:space="preserve">, message = </w:t>
      </w:r>
      <w:r>
        <w:rPr>
          <w:rStyle w:val="StringTok"/>
        </w:rPr>
        <w:t>"Passwords do not match!"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"Password model will be used to change password"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Password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(min=</w:t>
      </w:r>
      <w:r>
        <w:rPr>
          <w:rStyle w:val="DecValTok"/>
        </w:rPr>
        <w:t>5</w:t>
      </w:r>
      <w:r>
        <w:rPr>
          <w:rStyle w:val="NormalTok"/>
        </w:rPr>
        <w:t>, max=</w:t>
      </w:r>
      <w:r>
        <w:rPr>
          <w:rStyle w:val="DecValTok"/>
        </w:rPr>
        <w:t>10</w:t>
      </w:r>
      <w:r>
        <w:rPr>
          <w:rStyle w:val="NormalTok"/>
        </w:rPr>
        <w:t xml:space="preserve">, message = </w:t>
      </w:r>
      <w:r>
        <w:rPr>
          <w:rStyle w:val="StringTok"/>
        </w:rPr>
        <w:t>"Password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</w:t>
      </w:r>
      <w:r>
        <w:rPr>
          <w:rStyle w:val="NormalTok"/>
        </w:rPr>
        <w:t>,notes=</w:t>
      </w:r>
      <w:r>
        <w:rPr>
          <w:rStyle w:val="StringTok"/>
        </w:rPr>
        <w:t>"Password should have minimum 5 &amp; maximum 10 characters. Password should match the confirm 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password;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@Size</w:t>
      </w:r>
      <w:r>
        <w:rPr>
          <w:rStyle w:val="NormalTok"/>
        </w:rPr>
        <w:t>(min =</w:t>
      </w:r>
      <w:r>
        <w:rPr>
          <w:rStyle w:val="DecValTok"/>
        </w:rPr>
        <w:t>5</w:t>
      </w:r>
      <w:r>
        <w:rPr>
          <w:rStyle w:val="NormalTok"/>
        </w:rPr>
        <w:t>, max=</w:t>
      </w:r>
      <w:r>
        <w:rPr>
          <w:rStyle w:val="DecValTok"/>
        </w:rPr>
        <w:t>10</w:t>
      </w:r>
      <w:r>
        <w:rPr>
          <w:rStyle w:val="NormalTok"/>
        </w:rPr>
        <w:t xml:space="preserve">, message = </w:t>
      </w:r>
      <w:r>
        <w:rPr>
          <w:rStyle w:val="StringTok"/>
        </w:rPr>
        <w:t>"Confirm Password should have minimum 5 &amp; maximum 10 characters"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2</w:t>
      </w:r>
      <w:r>
        <w:rPr>
          <w:rStyle w:val="NormalTok"/>
        </w:rPr>
        <w:t>,name=</w:t>
      </w:r>
      <w:r>
        <w:rPr>
          <w:rStyle w:val="StringTok"/>
        </w:rPr>
        <w:t>"Confirm Password"</w:t>
      </w:r>
      <w:r>
        <w:rPr>
          <w:rStyle w:val="NormalTok"/>
        </w:rPr>
        <w:t>,notes=</w:t>
      </w:r>
      <w:r>
        <w:rPr>
          <w:rStyle w:val="StringTok"/>
        </w:rPr>
        <w:t>"Confirm Password should have minimum 5 &amp; maximum 10 characters. Confirm password should match the Password"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confirmPassword;</w:t>
      </w:r>
      <w:r>
        <w:br/>
      </w:r>
      <w:r>
        <w:br/>
      </w:r>
      <w:r>
        <w:rPr>
          <w:rStyle w:val="NormalTok"/>
        </w:rPr>
        <w:t>}</w:t>
      </w:r>
    </w:p>
    <w:p w:rsidR="00CD48E7" w:rsidRDefault="00CD48E7" w:rsidP="00A80BA1">
      <w:pPr>
        <w:ind w:firstLine="720"/>
      </w:pPr>
    </w:p>
    <w:p w:rsidR="00A80BA1" w:rsidRDefault="00A80BA1" w:rsidP="00A80BA1">
      <w:pPr>
        <w:pStyle w:val="Heading3"/>
      </w:pPr>
      <w:bookmarkStart w:id="26" w:name="_Toc523489795"/>
      <w:r>
        <w:lastRenderedPageBreak/>
        <w:t>Enable/Disable User</w:t>
      </w:r>
      <w:bookmarkEnd w:id="26"/>
    </w:p>
    <w:p w:rsidR="00A80BA1" w:rsidRDefault="004D08A1" w:rsidP="00A80BA1">
      <w:pPr>
        <w:ind w:left="720"/>
      </w:pPr>
      <w:r>
        <w:pict>
          <v:shape id="_x0000_i1035" type="#_x0000_t75" style="width:456.3pt;height:488.55pt">
            <v:imagedata r:id="rId21" o:title="disable-enable-user"/>
          </v:shape>
        </w:pict>
      </w:r>
    </w:p>
    <w:p w:rsidR="00CD48E7" w:rsidRDefault="00CD48E7" w:rsidP="00A80BA1">
      <w:pPr>
        <w:ind w:left="720"/>
      </w:pPr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POST http://qa.estesinternal.com/</w:t>
      </w:r>
      <w:r w:rsidR="004D08A1">
        <w:rPr>
          <w:b/>
        </w:rPr>
        <w:t>api/myestes/Profile/v1.0</w:t>
      </w:r>
      <w:r>
        <w:rPr>
          <w:b/>
        </w:rPr>
        <w:t>/users/change_status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enables/disables the sub account.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rPr>
          <w:b/>
        </w:rPr>
        <w:t>Request Parameters</w:t>
      </w:r>
      <w:r>
        <w:t>: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status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It can not be null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It is the new status of User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lastRenderedPageBreak/>
        <w:t xml:space="preserve">Value can be either </w:t>
      </w:r>
      <w:r>
        <w:rPr>
          <w:b/>
        </w:rPr>
        <w:t>ENABLED</w:t>
      </w:r>
      <w:r>
        <w:t xml:space="preserve"> or </w:t>
      </w:r>
      <w:r>
        <w:rPr>
          <w:b/>
        </w:rPr>
        <w:t>DISABLED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EANBLED</w:t>
      </w:r>
      <w:r>
        <w:t xml:space="preserve"> is used to enable the user &amp; </w:t>
      </w:r>
      <w:r>
        <w:rPr>
          <w:b/>
        </w:rPr>
        <w:t>DISABLED</w:t>
      </w:r>
      <w:r>
        <w:t xml:space="preserve"> is used to disable the user.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username</w:t>
      </w:r>
      <w:r>
        <w:t>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It can not be null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The child Username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Sample Request With Query String :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POST http://qa.estesinternal.com/</w:t>
      </w:r>
      <w:r w:rsidR="004D08A1">
        <w:t>api/myestes/Profile/v1.0</w:t>
      </w:r>
      <w:r>
        <w:t>/users/change_status?status=ENABLED&amp;username=DEMO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Successful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NormalTok"/>
        </w:rPr>
        <w:t xml:space="preserve"> : </w:t>
      </w:r>
      <w:r>
        <w:rPr>
          <w:rStyle w:val="DecVal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NormalTok"/>
        </w:rPr>
        <w:t xml:space="preserve"> : </w:t>
      </w:r>
      <w:r>
        <w:rPr>
          <w:rStyle w:val="StringTok"/>
        </w:rPr>
        <w:t>" Successful Message"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2"/>
          <w:numId w:val="24"/>
        </w:numPr>
        <w:spacing w:before="180" w:after="180"/>
      </w:pPr>
      <w:r>
        <w:t>Sample Error Response</w:t>
      </w:r>
    </w:p>
    <w:p w:rsidR="00CD48E7" w:rsidRDefault="00CD48E7" w:rsidP="00CD48E7">
      <w:pPr>
        <w:pStyle w:val="SourceCode"/>
        <w:numPr>
          <w:ilvl w:val="2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"error"</w:t>
      </w:r>
      <w:r>
        <w:rPr>
          <w:rStyle w:val="NormalTok"/>
        </w:rPr>
        <w:t xml:space="preserve"> : </w:t>
      </w:r>
      <w:r>
        <w:rPr>
          <w:rStyle w:val="StringTok"/>
        </w:rPr>
        <w:t>"BAD_REQUEST"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"error_description"</w:t>
      </w:r>
      <w:r>
        <w:rPr>
          <w:rStyle w:val="NormalTok"/>
        </w:rPr>
        <w:t xml:space="preserve"> : </w:t>
      </w:r>
      <w:r>
        <w:rPr>
          <w:rStyle w:val="StringTok"/>
        </w:rPr>
        <w:t>"Error Response Message"</w:t>
      </w:r>
      <w:r>
        <w:br/>
      </w:r>
      <w:r>
        <w:rPr>
          <w:rStyle w:val="NormalTok"/>
        </w:rPr>
        <w:t>}</w:t>
      </w:r>
    </w:p>
    <w:p w:rsidR="00CD48E7" w:rsidRDefault="00CD48E7" w:rsidP="00A80BA1">
      <w:pPr>
        <w:ind w:left="720"/>
      </w:pPr>
    </w:p>
    <w:p w:rsidR="00A80BA1" w:rsidRDefault="00A80BA1" w:rsidP="00A80BA1">
      <w:pPr>
        <w:pStyle w:val="Heading3"/>
      </w:pPr>
      <w:bookmarkStart w:id="27" w:name="_Toc523489796"/>
      <w:r>
        <w:lastRenderedPageBreak/>
        <w:t>Search &amp; Listing</w:t>
      </w:r>
      <w:bookmarkEnd w:id="27"/>
    </w:p>
    <w:p w:rsidR="00A80BA1" w:rsidRPr="00A80BA1" w:rsidRDefault="004D08A1" w:rsidP="00A80BA1">
      <w:r>
        <w:pict>
          <v:shape id="_x0000_i1036" type="#_x0000_t75" style="width:456.3pt;height:488.55pt">
            <v:imagedata r:id="rId22" o:title="search-and-listing-user"/>
          </v:shape>
        </w:pict>
      </w:r>
    </w:p>
    <w:p w:rsidR="009B3920" w:rsidRDefault="00A80BA1" w:rsidP="00A80BA1">
      <w:pPr>
        <w:rPr>
          <w:rFonts w:ascii="Arial" w:hAnsi="Arial" w:cs="Arial"/>
        </w:rPr>
      </w:pPr>
      <w:bookmarkStart w:id="28" w:name="_Toc522713147"/>
      <w:r>
        <w:t xml:space="preserve"> </w:t>
      </w:r>
      <w:bookmarkEnd w:id="28"/>
    </w:p>
    <w:p w:rsidR="00CD48E7" w:rsidRDefault="00CD48E7" w:rsidP="00CD48E7">
      <w:pPr>
        <w:pStyle w:val="Compact"/>
        <w:numPr>
          <w:ilvl w:val="1"/>
          <w:numId w:val="24"/>
        </w:numPr>
      </w:pPr>
      <w:r>
        <w:rPr>
          <w:b/>
        </w:rPr>
        <w:t>GET http://qa.estesinternal.com/</w:t>
      </w:r>
      <w:r w:rsidR="004D08A1">
        <w:rPr>
          <w:b/>
        </w:rPr>
        <w:t>api/myestes/Profile/v1.0</w:t>
      </w:r>
      <w:r>
        <w:rPr>
          <w:b/>
        </w:rPr>
        <w:t>/users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It provides the user list (sub account list) created by the authenticated user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 xml:space="preserve">The following </w:t>
      </w:r>
      <w:r>
        <w:rPr>
          <w:b/>
        </w:rPr>
        <w:t>request parameters</w:t>
      </w:r>
      <w:r>
        <w:t xml:space="preserve"> can be passed to get advanced results.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firstName</w:t>
      </w:r>
      <w:r>
        <w:t xml:space="preserve"> - To search by first name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lastName</w:t>
      </w:r>
      <w:r>
        <w:t xml:space="preserve"> - To search by last name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username</w:t>
      </w:r>
      <w:r>
        <w:t xml:space="preserve"> - To search by username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lastRenderedPageBreak/>
        <w:t>q</w:t>
      </w:r>
      <w:r>
        <w:t xml:space="preserve"> - To search any string that will match to </w:t>
      </w:r>
      <w:r>
        <w:rPr>
          <w:b/>
        </w:rPr>
        <w:t>firstName</w:t>
      </w:r>
      <w:r>
        <w:t>,</w:t>
      </w:r>
      <w:r>
        <w:rPr>
          <w:b/>
        </w:rPr>
        <w:t>lastName</w:t>
      </w:r>
      <w:r>
        <w:t>,</w:t>
      </w:r>
      <w:r>
        <w:rPr>
          <w:b/>
        </w:rPr>
        <w:t>username</w:t>
      </w:r>
      <w:r>
        <w:t xml:space="preserve"> and </w:t>
      </w:r>
      <w:r>
        <w:rPr>
          <w:b/>
        </w:rPr>
        <w:t>email</w:t>
      </w:r>
      <w:r>
        <w:t xml:space="preserve">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rpp</w:t>
      </w:r>
      <w:r>
        <w:t xml:space="preserve"> - Results Per Page. Deafult value is </w:t>
      </w:r>
      <w:r>
        <w:rPr>
          <w:b/>
        </w:rPr>
        <w:t>10</w:t>
      </w:r>
      <w:r>
        <w:t>.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page</w:t>
      </w:r>
      <w:r>
        <w:t xml:space="preserve"> Page no.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Deafult value is </w:t>
      </w:r>
      <w:r>
        <w:rPr>
          <w:b/>
        </w:rPr>
        <w:t>1</w:t>
      </w:r>
      <w:r>
        <w:t>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You need to pass the page value for next pages.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Page value can not be less than </w:t>
      </w:r>
      <w:r>
        <w:rPr>
          <w:b/>
        </w:rPr>
        <w:t>1</w:t>
      </w:r>
      <w:r>
        <w:t xml:space="preserve"> and greater than </w:t>
      </w:r>
      <w:r>
        <w:rPr>
          <w:b/>
        </w:rPr>
        <w:t>totalPages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sortBy</w:t>
      </w:r>
      <w:r>
        <w:t xml:space="preserve"> - Results are sorted by this column.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>Value can be any of the following:</w:t>
      </w:r>
    </w:p>
    <w:p w:rsidR="00CD48E7" w:rsidRDefault="00CD48E7" w:rsidP="00CD48E7">
      <w:pPr>
        <w:pStyle w:val="Compact"/>
        <w:numPr>
          <w:ilvl w:val="5"/>
          <w:numId w:val="24"/>
        </w:numPr>
      </w:pPr>
      <w:r>
        <w:rPr>
          <w:b/>
        </w:rPr>
        <w:t>firstName</w:t>
      </w:r>
      <w:r>
        <w:t>,</w:t>
      </w:r>
      <w:r>
        <w:rPr>
          <w:b/>
        </w:rPr>
        <w:t>lastName</w:t>
      </w:r>
      <w:r>
        <w:t>,</w:t>
      </w:r>
      <w:r>
        <w:rPr>
          <w:b/>
        </w:rPr>
        <w:t>username</w:t>
      </w:r>
      <w:r>
        <w:t>,</w:t>
      </w:r>
      <w:r>
        <w:rPr>
          <w:b/>
        </w:rPr>
        <w:t>email</w:t>
      </w:r>
      <w:r>
        <w:t>,</w:t>
      </w:r>
      <w:r>
        <w:rPr>
          <w:b/>
        </w:rPr>
        <w:t>phone</w:t>
      </w:r>
      <w:r>
        <w:t>,</w:t>
      </w:r>
      <w:r>
        <w:rPr>
          <w:b/>
        </w:rPr>
        <w:t>companyName</w:t>
      </w:r>
      <w:r>
        <w:t>,</w:t>
      </w:r>
      <w:r>
        <w:rPr>
          <w:b/>
        </w:rPr>
        <w:t>accountCode</w:t>
      </w:r>
      <w:r>
        <w:t>,</w:t>
      </w:r>
      <w:r>
        <w:rPr>
          <w:b/>
        </w:rPr>
        <w:t>createdDate</w:t>
      </w:r>
      <w:r>
        <w:t>,</w:t>
      </w:r>
      <w:r>
        <w:rPr>
          <w:b/>
        </w:rPr>
        <w:t>status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Default value is </w:t>
      </w:r>
      <w:r>
        <w:rPr>
          <w:b/>
        </w:rPr>
        <w:t>createdDate</w:t>
      </w:r>
      <w:r>
        <w:t>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type</w:t>
      </w:r>
      <w:r>
        <w:t xml:space="preserve"> - Sort type. (</w:t>
      </w:r>
      <w:r>
        <w:rPr>
          <w:b/>
        </w:rPr>
        <w:t>optional</w:t>
      </w:r>
      <w:r>
        <w:t>)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Value can be either </w:t>
      </w:r>
      <w:r>
        <w:rPr>
          <w:b/>
        </w:rPr>
        <w:t>asc</w:t>
      </w:r>
      <w:r>
        <w:t xml:space="preserve"> or </w:t>
      </w:r>
      <w:r>
        <w:rPr>
          <w:b/>
        </w:rPr>
        <w:t>desc</w:t>
      </w:r>
      <w:r>
        <w:t xml:space="preserve"> 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t xml:space="preserve">default value is </w:t>
      </w:r>
      <w:r>
        <w:rPr>
          <w:b/>
        </w:rPr>
        <w:t>asc</w:t>
      </w:r>
    </w:p>
    <w:p w:rsidR="00CD48E7" w:rsidRDefault="00CD48E7" w:rsidP="00CD48E7">
      <w:pPr>
        <w:pStyle w:val="Compact"/>
        <w:numPr>
          <w:ilvl w:val="2"/>
          <w:numId w:val="24"/>
        </w:numPr>
      </w:pPr>
      <w:r>
        <w:t>Successful Response: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t>DTO Fields: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page</w:t>
      </w:r>
      <w:r>
        <w:t xml:space="preserve"> - Current Page No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totalResults</w:t>
      </w:r>
      <w:r>
        <w:t xml:space="preserve"> - Total Results without any filtration by above </w:t>
      </w:r>
      <w:r>
        <w:rPr>
          <w:b/>
        </w:rPr>
        <w:t>q</w:t>
      </w:r>
      <w:r>
        <w:t>,</w:t>
      </w:r>
      <w:r>
        <w:rPr>
          <w:b/>
        </w:rPr>
        <w:t>firstName</w:t>
      </w:r>
      <w:r>
        <w:t>,</w:t>
      </w:r>
      <w:r>
        <w:rPr>
          <w:b/>
        </w:rPr>
        <w:t>lastName</w:t>
      </w:r>
      <w:r>
        <w:t>,</w:t>
      </w:r>
      <w:r>
        <w:rPr>
          <w:b/>
        </w:rPr>
        <w:t>username</w:t>
      </w:r>
      <w:r>
        <w:t>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totalPages</w:t>
      </w:r>
      <w:r>
        <w:t xml:space="preserve"> - Total Page No without any filtration by above </w:t>
      </w:r>
      <w:r>
        <w:rPr>
          <w:b/>
        </w:rPr>
        <w:t>q</w:t>
      </w:r>
      <w:r>
        <w:t>,</w:t>
      </w:r>
      <w:r>
        <w:rPr>
          <w:b/>
        </w:rPr>
        <w:t>firstName</w:t>
      </w:r>
      <w:r>
        <w:t>,</w:t>
      </w:r>
      <w:r>
        <w:rPr>
          <w:b/>
        </w:rPr>
        <w:t>lastName</w:t>
      </w:r>
      <w:r>
        <w:t>,</w:t>
      </w:r>
      <w:r>
        <w:rPr>
          <w:b/>
        </w:rPr>
        <w:t>username</w:t>
      </w:r>
      <w:r>
        <w:t>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filtratedTotalResults</w:t>
      </w:r>
      <w:r>
        <w:t xml:space="preserve"> - Total Results after Filtering by above </w:t>
      </w:r>
      <w:r>
        <w:rPr>
          <w:b/>
        </w:rPr>
        <w:t>q</w:t>
      </w:r>
      <w:r>
        <w:t>,</w:t>
      </w:r>
      <w:r>
        <w:rPr>
          <w:b/>
        </w:rPr>
        <w:t>firstName</w:t>
      </w:r>
      <w:r>
        <w:t>,</w:t>
      </w:r>
      <w:r>
        <w:rPr>
          <w:b/>
        </w:rPr>
        <w:t>lastName</w:t>
      </w:r>
      <w:r>
        <w:t>,</w:t>
      </w:r>
      <w:r>
        <w:rPr>
          <w:b/>
        </w:rPr>
        <w:t>username</w:t>
      </w:r>
      <w:r>
        <w:t>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filtratedTotalPages</w:t>
      </w:r>
      <w:r>
        <w:t xml:space="preserve"> Total Page No after Filtering by above </w:t>
      </w:r>
      <w:r>
        <w:rPr>
          <w:b/>
        </w:rPr>
        <w:t>q</w:t>
      </w:r>
      <w:r>
        <w:t>,</w:t>
      </w:r>
      <w:r>
        <w:rPr>
          <w:b/>
        </w:rPr>
        <w:t>firstName</w:t>
      </w:r>
      <w:r>
        <w:t>,</w:t>
      </w:r>
      <w:r>
        <w:rPr>
          <w:b/>
        </w:rPr>
        <w:t>lastName</w:t>
      </w:r>
      <w:r>
        <w:t>,</w:t>
      </w:r>
      <w:r>
        <w:rPr>
          <w:b/>
        </w:rPr>
        <w:t>username</w:t>
      </w:r>
      <w:r>
        <w:t>.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rpp</w:t>
      </w:r>
      <w:r>
        <w:t xml:space="preserve"> - Results Per Page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results</w:t>
      </w:r>
      <w:r>
        <w:t xml:space="preserve"> List of Profile</w:t>
      </w:r>
    </w:p>
    <w:p w:rsidR="00CD48E7" w:rsidRDefault="00CD48E7" w:rsidP="00CD48E7">
      <w:pPr>
        <w:pStyle w:val="Compact"/>
        <w:numPr>
          <w:ilvl w:val="4"/>
          <w:numId w:val="24"/>
        </w:numPr>
      </w:pPr>
      <w:r>
        <w:rPr>
          <w:b/>
        </w:rPr>
        <w:t>payload</w:t>
      </w:r>
      <w:r>
        <w:t xml:space="preserve"> Search Parameters if you sent.</w:t>
      </w:r>
    </w:p>
    <w:p w:rsidR="00CD48E7" w:rsidRDefault="00CD48E7" w:rsidP="00CD48E7">
      <w:pPr>
        <w:pStyle w:val="Compact"/>
        <w:numPr>
          <w:ilvl w:val="3"/>
          <w:numId w:val="24"/>
        </w:numPr>
      </w:pPr>
      <w:r>
        <w:rPr>
          <w:b/>
        </w:rPr>
        <w:t>DTO</w:t>
      </w:r>
      <w:r>
        <w:t>:</w:t>
      </w:r>
    </w:p>
    <w:p w:rsidR="00CD48E7" w:rsidRDefault="00CD48E7" w:rsidP="00CD48E7">
      <w:pPr>
        <w:numPr>
          <w:ilvl w:val="4"/>
          <w:numId w:val="24"/>
        </w:numPr>
        <w:spacing w:before="180" w:after="180"/>
      </w:pPr>
      <w:r>
        <w:t>Profile Data:</w:t>
      </w:r>
    </w:p>
    <w:p w:rsidR="00CD48E7" w:rsidRDefault="00CD48E7" w:rsidP="00CD48E7">
      <w:pPr>
        <w:pStyle w:val="SourceCode"/>
        <w:numPr>
          <w:ilvl w:val="4"/>
          <w:numId w:val="23"/>
        </w:numPr>
      </w:pPr>
      <w:r>
        <w:rPr>
          <w:rStyle w:val="FunctionTok"/>
        </w:rPr>
        <w:t>@Data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"List of User Profile"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ProfileData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</w:t>
      </w:r>
      <w:r>
        <w:rPr>
          <w:rStyle w:val="NormalTok"/>
        </w:rPr>
        <w:t>, notes=</w:t>
      </w:r>
      <w:r>
        <w:rPr>
          <w:rStyle w:val="StringTok"/>
        </w:rPr>
        <w:t>"Current Page 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page;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2</w:t>
      </w:r>
      <w:r>
        <w:rPr>
          <w:rStyle w:val="NormalTok"/>
        </w:rPr>
        <w:t>, notes=</w:t>
      </w:r>
      <w:r>
        <w:rPr>
          <w:rStyle w:val="StringTok"/>
        </w:rPr>
        <w:t>"Total Number of Page"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totalPages;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3</w:t>
      </w:r>
      <w:r>
        <w:rPr>
          <w:rStyle w:val="NormalTok"/>
        </w:rPr>
        <w:t>, notes=</w:t>
      </w:r>
      <w:r>
        <w:rPr>
          <w:rStyle w:val="StringTok"/>
        </w:rPr>
        <w:t xml:space="preserve">"Total </w:t>
      </w:r>
      <w:r>
        <w:rPr>
          <w:rStyle w:val="StringTok"/>
        </w:rPr>
        <w:lastRenderedPageBreak/>
        <w:t>Results"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totalResults;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4</w:t>
      </w:r>
      <w:r>
        <w:rPr>
          <w:rStyle w:val="NormalTok"/>
        </w:rPr>
        <w:t>, notes=</w:t>
      </w:r>
      <w:r>
        <w:rPr>
          <w:rStyle w:val="StringTok"/>
        </w:rPr>
        <w:t>"Total Number of Pages After Filtration"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filtratedTotalPages;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5</w:t>
      </w:r>
      <w:r>
        <w:rPr>
          <w:rStyle w:val="NormalTok"/>
        </w:rPr>
        <w:t>, notes=</w:t>
      </w:r>
      <w:r>
        <w:rPr>
          <w:rStyle w:val="StringTok"/>
        </w:rPr>
        <w:t>"Total Results after Filtration"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filtratedTotalResults;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6</w:t>
      </w:r>
      <w:r>
        <w:rPr>
          <w:rStyle w:val="NormalTok"/>
        </w:rPr>
        <w:t>, notes=</w:t>
      </w:r>
      <w:r>
        <w:rPr>
          <w:rStyle w:val="StringTok"/>
        </w:rPr>
        <w:t>"Results Per Page"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rpp;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7</w:t>
      </w:r>
      <w:r>
        <w:rPr>
          <w:rStyle w:val="NormalTok"/>
        </w:rPr>
        <w:t>, notes=</w:t>
      </w:r>
      <w:r>
        <w:rPr>
          <w:rStyle w:val="StringTok"/>
        </w:rPr>
        <w:t>"List of User Profile"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List&lt;Profile&gt; results;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8</w:t>
      </w:r>
      <w:r>
        <w:rPr>
          <w:rStyle w:val="NormalTok"/>
        </w:rPr>
        <w:t>, notes=</w:t>
      </w:r>
      <w:r>
        <w:rPr>
          <w:rStyle w:val="StringTok"/>
        </w:rPr>
        <w:t>"Payload"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Map&lt;String, Object&gt; payload;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4"/>
          <w:numId w:val="24"/>
        </w:numPr>
        <w:spacing w:before="180" w:after="180"/>
      </w:pPr>
      <w:r>
        <w:t>Profile:</w:t>
      </w:r>
    </w:p>
    <w:p w:rsidR="00CD48E7" w:rsidRDefault="00CD48E7" w:rsidP="00CD48E7">
      <w:pPr>
        <w:pStyle w:val="SourceCode"/>
        <w:numPr>
          <w:ilvl w:val="4"/>
          <w:numId w:val="23"/>
        </w:numPr>
      </w:pPr>
      <w:r>
        <w:rPr>
          <w:rStyle w:val="FunctionTok"/>
        </w:rPr>
        <w:t>@Data</w:t>
      </w:r>
      <w:r>
        <w:br/>
      </w:r>
      <w:r>
        <w:rPr>
          <w:rStyle w:val="FunctionTok"/>
        </w:rPr>
        <w:t>@ApiModel</w:t>
      </w:r>
      <w:r>
        <w:rPr>
          <w:rStyle w:val="NormalTok"/>
        </w:rPr>
        <w:t>(description=</w:t>
      </w:r>
      <w:r>
        <w:rPr>
          <w:rStyle w:val="StringTok"/>
        </w:rPr>
        <w:t>"User Profile"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Profile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</w:t>
      </w:r>
      <w:r>
        <w:rPr>
          <w:rStyle w:val="NormalTok"/>
        </w:rPr>
        <w:t>, notes=</w:t>
      </w:r>
      <w:r>
        <w:rPr>
          <w:rStyle w:val="StringTok"/>
        </w:rPr>
        <w:t>"First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firstName;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2</w:t>
      </w:r>
      <w:r>
        <w:rPr>
          <w:rStyle w:val="NormalTok"/>
        </w:rPr>
        <w:t>, notes=</w:t>
      </w:r>
      <w:r>
        <w:rPr>
          <w:rStyle w:val="StringTok"/>
        </w:rPr>
        <w:t>"Last Name"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lastName;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3</w:t>
      </w:r>
      <w:r>
        <w:rPr>
          <w:rStyle w:val="NormalTok"/>
        </w:rPr>
        <w:t>, notes=</w:t>
      </w:r>
      <w:r>
        <w:rPr>
          <w:rStyle w:val="StringTok"/>
        </w:rPr>
        <w:t>"Username"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username;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4</w:t>
      </w:r>
      <w:r>
        <w:rPr>
          <w:rStyle w:val="NormalTok"/>
        </w:rPr>
        <w:t>, notes=</w:t>
      </w:r>
      <w:r>
        <w:rPr>
          <w:rStyle w:val="StringTok"/>
        </w:rPr>
        <w:t>"Email Address"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email;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5</w:t>
      </w:r>
      <w:r>
        <w:rPr>
          <w:rStyle w:val="NormalTok"/>
        </w:rPr>
        <w:t>, notes=</w:t>
      </w:r>
      <w:r>
        <w:rPr>
          <w:rStyle w:val="StringTok"/>
        </w:rPr>
        <w:t>"Phone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phone;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6</w:t>
      </w:r>
      <w:r>
        <w:rPr>
          <w:rStyle w:val="NormalTok"/>
        </w:rPr>
        <w:t>, notes=</w:t>
      </w:r>
      <w:r>
        <w:rPr>
          <w:rStyle w:val="StringTok"/>
        </w:rPr>
        <w:t>"Company Name"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companyName;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7</w:t>
      </w:r>
      <w:r>
        <w:rPr>
          <w:rStyle w:val="NormalTok"/>
        </w:rPr>
        <w:t>, notes=</w:t>
      </w:r>
      <w:r>
        <w:rPr>
          <w:rStyle w:val="StringTok"/>
        </w:rPr>
        <w:t>"Account 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accountType;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8</w:t>
      </w:r>
      <w:r>
        <w:rPr>
          <w:rStyle w:val="NormalTok"/>
        </w:rPr>
        <w:t>, notes=</w:t>
      </w:r>
      <w:r>
        <w:rPr>
          <w:rStyle w:val="StringTok"/>
        </w:rPr>
        <w:t>"Account Code"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accountCode;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9</w:t>
      </w:r>
      <w:r>
        <w:rPr>
          <w:rStyle w:val="NormalTok"/>
        </w:rPr>
        <w:t>, notes=</w:t>
      </w:r>
      <w:r>
        <w:rPr>
          <w:rStyle w:val="StringTok"/>
        </w:rPr>
        <w:t xml:space="preserve">"Created </w:t>
      </w:r>
      <w:r>
        <w:rPr>
          <w:rStyle w:val="StringTok"/>
        </w:rPr>
        <w:lastRenderedPageBreak/>
        <w:t>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createdDate;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10</w:t>
      </w:r>
      <w:r>
        <w:rPr>
          <w:rStyle w:val="NormalTok"/>
        </w:rPr>
        <w:t>, notes=</w:t>
      </w:r>
      <w:r>
        <w:rPr>
          <w:rStyle w:val="StringTok"/>
        </w:rPr>
        <w:t>"User Status: ENABLED/DISABLED"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UserStatus status;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@ApiModelProperty</w:t>
      </w:r>
      <w:r>
        <w:rPr>
          <w:rStyle w:val="NormalTok"/>
        </w:rPr>
        <w:t>(position=</w:t>
      </w:r>
      <w:r>
        <w:rPr>
          <w:rStyle w:val="DecValTok"/>
        </w:rPr>
        <w:t>11</w:t>
      </w:r>
      <w:r>
        <w:rPr>
          <w:rStyle w:val="NormalTok"/>
        </w:rPr>
        <w:t>, notes=</w:t>
      </w:r>
      <w:r>
        <w:rPr>
          <w:rStyle w:val="StringTok"/>
        </w:rPr>
        <w:t>"Email Update Preference. Y for Yes, N for 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private</w:t>
      </w:r>
      <w:r>
        <w:rPr>
          <w:rStyle w:val="NormalTok"/>
        </w:rPr>
        <w:t xml:space="preserve"> String preference;</w:t>
      </w:r>
      <w:r>
        <w:br/>
      </w:r>
      <w:r>
        <w:rPr>
          <w:rStyle w:val="NormalTok"/>
        </w:rPr>
        <w:t>}</w:t>
      </w:r>
    </w:p>
    <w:p w:rsidR="00CD48E7" w:rsidRDefault="00CD48E7" w:rsidP="00CD48E7">
      <w:pPr>
        <w:numPr>
          <w:ilvl w:val="3"/>
          <w:numId w:val="24"/>
        </w:numPr>
        <w:spacing w:before="180" w:after="180"/>
      </w:pPr>
      <w:r>
        <w:t>Json Response for user TESTADMIN with rpp=2:</w:t>
      </w:r>
    </w:p>
    <w:p w:rsidR="00CD48E7" w:rsidRDefault="00CD48E7" w:rsidP="00CD48E7">
      <w:pPr>
        <w:pStyle w:val="SourceCode"/>
        <w:numPr>
          <w:ilvl w:val="3"/>
          <w:numId w:val="23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NormalTok"/>
        </w:rPr>
        <w:t xml:space="preserve">: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"totalResults"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"filtratedTotalPages"</w:t>
      </w:r>
      <w:r>
        <w:rPr>
          <w:rStyle w:val="NormalTok"/>
        </w:rPr>
        <w:t xml:space="preserve">: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"filtratedTotalResults"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"rpp"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"results"</w:t>
      </w:r>
      <w:r>
        <w:rPr>
          <w:rStyle w:val="NormalTok"/>
        </w:rPr>
        <w:t>: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"firstName"</w:t>
      </w:r>
      <w:r>
        <w:rPr>
          <w:rStyle w:val="NormalTok"/>
        </w:rPr>
        <w:t xml:space="preserve">: </w:t>
      </w:r>
      <w:r>
        <w:rPr>
          <w:rStyle w:val="StringTok"/>
        </w:rPr>
        <w:t>"JERRY"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"lastName"</w:t>
      </w:r>
      <w:r>
        <w:rPr>
          <w:rStyle w:val="NormalTok"/>
        </w:rPr>
        <w:t xml:space="preserve">: </w:t>
      </w:r>
      <w:r>
        <w:rPr>
          <w:rStyle w:val="StringTok"/>
        </w:rPr>
        <w:t>"HEFNER"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"JHEFNER"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"email"</w:t>
      </w:r>
      <w:r>
        <w:rPr>
          <w:rStyle w:val="NormalTok"/>
        </w:rPr>
        <w:t xml:space="preserve">: </w:t>
      </w:r>
      <w:r>
        <w:rPr>
          <w:rStyle w:val="StringTok"/>
        </w:rPr>
        <w:t>"JHEFNER@ESTES-EXPRESS.COM"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"phone"</w:t>
      </w:r>
      <w:r>
        <w:rPr>
          <w:rStyle w:val="NormalTok"/>
        </w:rPr>
        <w:t xml:space="preserve">: </w:t>
      </w:r>
      <w:r>
        <w:rPr>
          <w:rStyle w:val="StringTok"/>
        </w:rPr>
        <w:t>"(804) 353-1900"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"companyName"</w:t>
      </w:r>
      <w:r>
        <w:rPr>
          <w:rStyle w:val="NormalTok"/>
        </w:rPr>
        <w:t xml:space="preserve">: </w:t>
      </w:r>
      <w:r>
        <w:rPr>
          <w:rStyle w:val="StringTok"/>
        </w:rPr>
        <w:t>"DIAMOND CRYSTAL BRANDS"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"accountType"</w:t>
      </w:r>
      <w:r>
        <w:rPr>
          <w:rStyle w:val="NormalTok"/>
        </w:rPr>
        <w:t xml:space="preserve">: </w:t>
      </w:r>
      <w:r>
        <w:rPr>
          <w:rStyle w:val="DecVal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"accountCode"</w:t>
      </w:r>
      <w:r>
        <w:rPr>
          <w:rStyle w:val="NormalTok"/>
        </w:rPr>
        <w:t xml:space="preserve">: </w:t>
      </w:r>
      <w:r>
        <w:rPr>
          <w:rStyle w:val="StringTok"/>
        </w:rPr>
        <w:t>"5023958"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"createdDate"</w:t>
      </w:r>
      <w:r>
        <w:rPr>
          <w:rStyle w:val="NormalTok"/>
        </w:rPr>
        <w:t xml:space="preserve">: </w:t>
      </w:r>
      <w:r>
        <w:rPr>
          <w:rStyle w:val="StringTok"/>
        </w:rPr>
        <w:t>"20110714"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NormalTok"/>
        </w:rPr>
        <w:t xml:space="preserve">: </w:t>
      </w:r>
      <w:r>
        <w:rPr>
          <w:rStyle w:val="StringTok"/>
        </w:rPr>
        <w:t>"ENABLED"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"preference"</w:t>
      </w:r>
      <w:r>
        <w:rPr>
          <w:rStyle w:val="NormalTok"/>
        </w:rPr>
        <w:t xml:space="preserve">: </w:t>
      </w:r>
      <w:r>
        <w:rPr>
          <w:rStyle w:val="StringTok"/>
        </w:rPr>
        <w:t>"N"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"firstName"</w:t>
      </w:r>
      <w:r>
        <w:rPr>
          <w:rStyle w:val="NormalTok"/>
        </w:rPr>
        <w:t xml:space="preserve">: </w:t>
      </w:r>
      <w:r>
        <w:rPr>
          <w:rStyle w:val="StringTok"/>
        </w:rPr>
        <w:t>"LISA"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"lastName"</w:t>
      </w:r>
      <w:r>
        <w:rPr>
          <w:rStyle w:val="NormalTok"/>
        </w:rPr>
        <w:t xml:space="preserve">: </w:t>
      </w:r>
      <w:r>
        <w:rPr>
          <w:rStyle w:val="StringTok"/>
        </w:rPr>
        <w:t>"NASH"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"username"</w:t>
      </w:r>
      <w:r>
        <w:rPr>
          <w:rStyle w:val="NormalTok"/>
        </w:rPr>
        <w:t xml:space="preserve">: </w:t>
      </w:r>
      <w:r>
        <w:rPr>
          <w:rStyle w:val="StringTok"/>
        </w:rPr>
        <w:t>"LNASH06"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"email"</w:t>
      </w:r>
      <w:r>
        <w:rPr>
          <w:rStyle w:val="NormalTok"/>
        </w:rPr>
        <w:t xml:space="preserve">: </w:t>
      </w:r>
      <w:r>
        <w:rPr>
          <w:rStyle w:val="StringTok"/>
        </w:rPr>
        <w:t>"LNASH@ESTES-EXPRESS.COM"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"phone"</w:t>
      </w:r>
      <w:r>
        <w:rPr>
          <w:rStyle w:val="NormalTok"/>
        </w:rPr>
        <w:t xml:space="preserve">: </w:t>
      </w:r>
      <w:r>
        <w:rPr>
          <w:rStyle w:val="StringTok"/>
        </w:rPr>
        <w:t>"(804) 353-1900"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"companyName"</w:t>
      </w:r>
      <w:r>
        <w:rPr>
          <w:rStyle w:val="NormalTok"/>
        </w:rPr>
        <w:t xml:space="preserve">: </w:t>
      </w:r>
      <w:r>
        <w:rPr>
          <w:rStyle w:val="StringTok"/>
        </w:rPr>
        <w:t>"DIAMOND CRYSTAL BRANDS"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"accountType"</w:t>
      </w:r>
      <w:r>
        <w:rPr>
          <w:rStyle w:val="NormalTok"/>
        </w:rPr>
        <w:t xml:space="preserve">: </w:t>
      </w:r>
      <w:r>
        <w:rPr>
          <w:rStyle w:val="DecVal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"accountCode"</w:t>
      </w:r>
      <w:r>
        <w:rPr>
          <w:rStyle w:val="NormalTok"/>
        </w:rPr>
        <w:t xml:space="preserve">: </w:t>
      </w:r>
      <w:r>
        <w:rPr>
          <w:rStyle w:val="StringTok"/>
        </w:rPr>
        <w:t>"5023958"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"createdDate"</w:t>
      </w:r>
      <w:r>
        <w:rPr>
          <w:rStyle w:val="NormalTok"/>
        </w:rPr>
        <w:t xml:space="preserve">: </w:t>
      </w:r>
      <w:r>
        <w:rPr>
          <w:rStyle w:val="StringTok"/>
        </w:rPr>
        <w:t>"20110714"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NormalTok"/>
        </w:rPr>
        <w:t xml:space="preserve">: </w:t>
      </w:r>
      <w:r>
        <w:rPr>
          <w:rStyle w:val="StringTok"/>
        </w:rPr>
        <w:t>"ENABLED"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"preference"</w:t>
      </w:r>
      <w:r>
        <w:rPr>
          <w:rStyle w:val="NormalTok"/>
        </w:rPr>
        <w:t xml:space="preserve">: </w:t>
      </w:r>
      <w:r>
        <w:rPr>
          <w:rStyle w:val="StringTok"/>
        </w:rPr>
        <w:t>"Y"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"payload"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"q"</w:t>
      </w:r>
      <w:r>
        <w:rPr>
          <w:rStyle w:val="NormalTok"/>
        </w:rPr>
        <w:t xml:space="preserve">: </w:t>
      </w:r>
      <w:r>
        <w:rPr>
          <w:rStyle w:val="DecVal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"firstName"</w:t>
      </w:r>
      <w:r>
        <w:rPr>
          <w:rStyle w:val="NormalTok"/>
        </w:rPr>
        <w:t xml:space="preserve">: </w:t>
      </w:r>
      <w:r>
        <w:rPr>
          <w:rStyle w:val="DecVal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"lastName"</w:t>
      </w:r>
      <w:r>
        <w:rPr>
          <w:rStyle w:val="NormalTok"/>
        </w:rPr>
        <w:t xml:space="preserve">: </w:t>
      </w:r>
      <w:r>
        <w:rPr>
          <w:rStyle w:val="DecVal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"sortBy"</w:t>
      </w:r>
      <w:r>
        <w:rPr>
          <w:rStyle w:val="NormalTok"/>
        </w:rPr>
        <w:t xml:space="preserve">: </w:t>
      </w:r>
      <w:r>
        <w:rPr>
          <w:rStyle w:val="StringTok"/>
        </w:rPr>
        <w:t>"createdDate"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NormalTok"/>
        </w:rPr>
        <w:t xml:space="preserve">: </w:t>
      </w:r>
      <w:r>
        <w:rPr>
          <w:rStyle w:val="StringTok"/>
        </w:rPr>
        <w:t>"asc"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"username"</w:t>
      </w:r>
      <w:r>
        <w:rPr>
          <w:rStyle w:val="NormalTok"/>
        </w:rPr>
        <w:t xml:space="preserve">: </w:t>
      </w:r>
      <w:r>
        <w:rPr>
          <w:rStyle w:val="DecValTok"/>
        </w:rPr>
        <w:t>null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9B3920" w:rsidRDefault="009B3920" w:rsidP="000549B6">
      <w:pPr>
        <w:rPr>
          <w:rFonts w:ascii="Arial" w:hAnsi="Arial" w:cs="Arial"/>
        </w:rPr>
      </w:pPr>
    </w:p>
    <w:p w:rsidR="000549B6" w:rsidRDefault="000549B6" w:rsidP="000549B6">
      <w:pPr>
        <w:pStyle w:val="Heading1"/>
      </w:pPr>
      <w:bookmarkStart w:id="29" w:name="profile-database-tablessprocsql"/>
      <w:bookmarkStart w:id="30" w:name="_Toc523489797"/>
      <w:r>
        <w:t>Profile Database</w:t>
      </w:r>
      <w:bookmarkEnd w:id="29"/>
      <w:bookmarkEnd w:id="30"/>
    </w:p>
    <w:p w:rsidR="000549B6" w:rsidRPr="000549B6" w:rsidRDefault="000549B6" w:rsidP="000549B6">
      <w:pPr>
        <w:pStyle w:val="Heading2"/>
      </w:pPr>
      <w:bookmarkStart w:id="31" w:name="_Toc523489798"/>
      <w:r>
        <w:t>Tables</w:t>
      </w:r>
      <w:bookmarkEnd w:id="31"/>
    </w:p>
    <w:p w:rsidR="000549B6" w:rsidRDefault="000549B6" w:rsidP="00136EE8">
      <w:pPr>
        <w:pStyle w:val="Heading3"/>
      </w:pPr>
      <w:bookmarkStart w:id="32" w:name="_Toc523489799"/>
      <w:r>
        <w:t>ESTESRTGY2.QNP150</w:t>
      </w:r>
      <w:bookmarkEnd w:id="32"/>
    </w:p>
    <w:p w:rsidR="000549B6" w:rsidRDefault="000549B6" w:rsidP="00136EE8">
      <w:pPr>
        <w:pStyle w:val="Heading3"/>
      </w:pPr>
      <w:bookmarkStart w:id="33" w:name="_Toc523489800"/>
      <w:r>
        <w:t>ESTESRTGY2.QNP230</w:t>
      </w:r>
      <w:bookmarkEnd w:id="33"/>
    </w:p>
    <w:p w:rsidR="000549B6" w:rsidRPr="000549B6" w:rsidRDefault="000549B6" w:rsidP="00136EE8">
      <w:pPr>
        <w:pStyle w:val="Heading3"/>
      </w:pPr>
      <w:bookmarkStart w:id="34" w:name="_Toc523489801"/>
      <w:r>
        <w:t>ESTESRTGY2.QNP302</w:t>
      </w:r>
      <w:bookmarkEnd w:id="34"/>
    </w:p>
    <w:p w:rsidR="000549B6" w:rsidRDefault="000549B6" w:rsidP="000549B6">
      <w:pPr>
        <w:pStyle w:val="Heading2"/>
      </w:pPr>
      <w:bookmarkStart w:id="35" w:name="_Toc523489802"/>
      <w:r>
        <w:t>SPROC</w:t>
      </w:r>
      <w:bookmarkEnd w:id="35"/>
    </w:p>
    <w:p w:rsidR="000549B6" w:rsidRDefault="000549B6" w:rsidP="000549B6">
      <w:pPr>
        <w:pStyle w:val="Compact"/>
        <w:ind w:left="480"/>
      </w:pPr>
      <w:r>
        <w:t>The following Store Procedures are being used:</w:t>
      </w:r>
    </w:p>
    <w:p w:rsidR="000549B6" w:rsidRDefault="000549B6" w:rsidP="000549B6">
      <w:pPr>
        <w:pStyle w:val="Heading3"/>
      </w:pPr>
      <w:bookmarkStart w:id="36" w:name="_Toc523489803"/>
      <w:r>
        <w:t>FBPGMS.SP_UPDUSERNAME</w:t>
      </w:r>
      <w:bookmarkEnd w:id="36"/>
    </w:p>
    <w:p w:rsidR="00A63551" w:rsidRDefault="00A63551" w:rsidP="00A63551">
      <w:pPr>
        <w:spacing w:before="180" w:after="180"/>
      </w:pPr>
      <w:r>
        <w:t xml:space="preserve">To update username, call this store procedure </w:t>
      </w:r>
    </w:p>
    <w:p w:rsidR="00A63551" w:rsidRDefault="00A63551" w:rsidP="00136EE8">
      <w:pPr>
        <w:pStyle w:val="SourceCode"/>
        <w:numPr>
          <w:ilvl w:val="0"/>
          <w:numId w:val="19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FBPGMS.SP_UPDUSERNAME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USRNAME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NEWUSERNAME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OtherTok"/>
        </w:rPr>
        <w:t>"ERROR"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63551" w:rsidRPr="00A63551" w:rsidRDefault="00A63551" w:rsidP="00A63551"/>
    <w:p w:rsidR="000549B6" w:rsidRDefault="000549B6" w:rsidP="00A63551">
      <w:pPr>
        <w:pStyle w:val="Heading3"/>
      </w:pPr>
      <w:bookmarkStart w:id="37" w:name="_Toc523489804"/>
      <w:r>
        <w:t>FBPGMS.SP_UPDPASSWORD</w:t>
      </w:r>
      <w:bookmarkEnd w:id="37"/>
    </w:p>
    <w:p w:rsidR="00A63551" w:rsidRPr="00A63551" w:rsidRDefault="00A63551" w:rsidP="00A63551">
      <w:pPr>
        <w:spacing w:before="180" w:after="180"/>
      </w:pPr>
      <w:r>
        <w:t xml:space="preserve">To change password, call the store procedure </w:t>
      </w:r>
    </w:p>
    <w:p w:rsidR="00A63551" w:rsidRDefault="00A63551" w:rsidP="00136EE8">
      <w:pPr>
        <w:numPr>
          <w:ilvl w:val="0"/>
          <w:numId w:val="19"/>
        </w:numPr>
        <w:spacing w:before="180" w:after="180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FBPGMS.SP_UPDPASSWORD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USRNAME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NEWPWRD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VERIFYPWRD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OtherTok"/>
        </w:rPr>
        <w:t>"ERROR"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63551" w:rsidRPr="00A63551" w:rsidRDefault="00A63551" w:rsidP="00A63551">
      <w:pPr>
        <w:ind w:left="720"/>
      </w:pPr>
    </w:p>
    <w:p w:rsidR="000549B6" w:rsidRDefault="000549B6" w:rsidP="00A63551">
      <w:pPr>
        <w:pStyle w:val="Heading3"/>
      </w:pPr>
      <w:bookmarkStart w:id="38" w:name="_Toc523489805"/>
      <w:r>
        <w:t>FBPGMS.SP_UPDEMAILADDR</w:t>
      </w:r>
      <w:bookmarkEnd w:id="38"/>
    </w:p>
    <w:p w:rsidR="00A63551" w:rsidRDefault="00A63551" w:rsidP="000673ED">
      <w:pPr>
        <w:spacing w:before="180" w:after="180"/>
      </w:pPr>
      <w:r>
        <w:t>To update email address, call the store procedure</w:t>
      </w:r>
    </w:p>
    <w:p w:rsidR="00A63551" w:rsidRDefault="00A63551" w:rsidP="00136EE8">
      <w:pPr>
        <w:pStyle w:val="SourceCode"/>
        <w:numPr>
          <w:ilvl w:val="0"/>
          <w:numId w:val="19"/>
        </w:numPr>
      </w:pP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FBPGMS.SP_UPDEMAILADDR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USRNAME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EMAIL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OtherTok"/>
        </w:rPr>
        <w:t>"ERROR"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A63551" w:rsidRPr="00A63551" w:rsidRDefault="00A63551" w:rsidP="00A63551"/>
    <w:p w:rsidR="000549B6" w:rsidRDefault="000549B6" w:rsidP="00A63551">
      <w:pPr>
        <w:pStyle w:val="Heading3"/>
      </w:pPr>
      <w:bookmarkStart w:id="39" w:name="_Toc523489806"/>
      <w:r>
        <w:t>FBPGMS.SP_UPDUPDATEPREF</w:t>
      </w:r>
      <w:bookmarkEnd w:id="39"/>
    </w:p>
    <w:p w:rsidR="00136EE8" w:rsidRDefault="00136EE8" w:rsidP="00136EE8">
      <w:r>
        <w:t>To update email preference, call the store procedure</w:t>
      </w:r>
    </w:p>
    <w:p w:rsidR="00136EE8" w:rsidRDefault="00136EE8" w:rsidP="00136EE8">
      <w:pPr>
        <w:pStyle w:val="SourceCode"/>
        <w:numPr>
          <w:ilvl w:val="0"/>
          <w:numId w:val="19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FBPGMS.SP_UPDUPDATEPREF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USRNAME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UPDATE_FLG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OtherTok"/>
        </w:rPr>
        <w:t>"ERROR"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136EE8" w:rsidRPr="00136EE8" w:rsidRDefault="00136EE8" w:rsidP="00136EE8"/>
    <w:p w:rsidR="000549B6" w:rsidRDefault="000549B6" w:rsidP="00A63551">
      <w:pPr>
        <w:pStyle w:val="Heading3"/>
      </w:pPr>
      <w:bookmarkStart w:id="40" w:name="_Toc523489807"/>
      <w:r>
        <w:t>FBPGMS.SP_CREATESUBACCOUNT</w:t>
      </w:r>
      <w:bookmarkEnd w:id="40"/>
    </w:p>
    <w:p w:rsidR="000549B6" w:rsidRDefault="000549B6" w:rsidP="00136EE8">
      <w:pPr>
        <w:spacing w:before="180" w:after="180"/>
      </w:pPr>
      <w:r>
        <w:t>To create sub account, cal</w:t>
      </w:r>
      <w:r w:rsidR="00136EE8">
        <w:t>l the following store procedure</w:t>
      </w:r>
    </w:p>
    <w:p w:rsidR="000549B6" w:rsidRDefault="000549B6" w:rsidP="00136EE8">
      <w:pPr>
        <w:pStyle w:val="SourceCode"/>
        <w:numPr>
          <w:ilvl w:val="0"/>
          <w:numId w:val="19"/>
        </w:numPr>
        <w:rPr>
          <w:rStyle w:val="NormalTok"/>
        </w:r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FBPGMS.SP_CREATESUBACCOUNT (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SIGNED_IN_USER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FIRST_NAME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FIRST_NAME_ERR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LAST_NAME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LAST_NAME_ERR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CO_NAME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CO_NAME_ERR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ACCT_CODE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ACCT_CODE_ERR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ACCT_REP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ACCT_REP_ERR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EMAIL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EMAIL_ERR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AREA_CODE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AREA_CODE_ERR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EXCHANGE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EXCHANGE_ERR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LAST_FOUR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LAST_FOUR_ERR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USER_NAME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USER_NAME_ERR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OtherTok"/>
        </w:rPr>
        <w:t>"PASSWORD"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PASSWORD_ERR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PW_CONFIRM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PW_CONFIRM_ERR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</w:t>
      </w:r>
      <w:r>
        <w:rPr>
          <w:rStyle w:val="NormalTok"/>
        </w:rPr>
        <w:t xml:space="preserve"> NOTIFY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NOTIFY_ERR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OtherTok"/>
        </w:rPr>
        <w:t>"ERROR"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</w:p>
    <w:p w:rsidR="00136EE8" w:rsidRDefault="00136EE8" w:rsidP="00136EE8">
      <w:pPr>
        <w:pStyle w:val="Heading2"/>
      </w:pPr>
      <w:bookmarkStart w:id="41" w:name="_Toc523489808"/>
      <w:r>
        <w:t>SQL</w:t>
      </w:r>
      <w:bookmarkEnd w:id="41"/>
    </w:p>
    <w:p w:rsidR="000549B6" w:rsidRDefault="000549B6" w:rsidP="000549B6">
      <w:pPr>
        <w:pStyle w:val="Compact"/>
        <w:numPr>
          <w:ilvl w:val="1"/>
          <w:numId w:val="20"/>
        </w:numPr>
      </w:pPr>
      <w:r>
        <w:t>To get Profile information, the following query is being used.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QSUN</w:t>
      </w:r>
      <w:r>
        <w:t xml:space="preserve"> : signed in user's </w:t>
      </w:r>
      <w:r>
        <w:rPr>
          <w:b/>
        </w:rPr>
        <w:t>username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qrfnam </w:t>
      </w:r>
      <w:r>
        <w:rPr>
          <w:rStyle w:val="KeywordTok"/>
        </w:rPr>
        <w:t>as</w:t>
      </w:r>
      <w:r>
        <w:rPr>
          <w:rStyle w:val="NormalTok"/>
        </w:rPr>
        <w:t xml:space="preserve"> firstName,</w:t>
      </w:r>
      <w:r>
        <w:br/>
      </w:r>
      <w:r>
        <w:rPr>
          <w:rStyle w:val="NormalTok"/>
        </w:rPr>
        <w:t xml:space="preserve">qrlnam </w:t>
      </w:r>
      <w:r>
        <w:rPr>
          <w:rStyle w:val="KeywordTok"/>
        </w:rPr>
        <w:t>as</w:t>
      </w:r>
      <w:r>
        <w:rPr>
          <w:rStyle w:val="NormalTok"/>
        </w:rPr>
        <w:t xml:space="preserve"> lastName,</w:t>
      </w:r>
      <w:r>
        <w:br/>
      </w:r>
      <w:r>
        <w:rPr>
          <w:rStyle w:val="NormalTok"/>
        </w:rPr>
        <w:t xml:space="preserve">QSACT# </w:t>
      </w:r>
      <w:r>
        <w:rPr>
          <w:rStyle w:val="KeywordTok"/>
        </w:rPr>
        <w:t>as</w:t>
      </w:r>
      <w:r>
        <w:rPr>
          <w:rStyle w:val="NormalTok"/>
        </w:rPr>
        <w:t xml:space="preserve"> accountCode,</w:t>
      </w:r>
      <w:r>
        <w:br/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FunctionTok"/>
        </w:rPr>
        <w:t>CONCAT</w:t>
      </w:r>
      <w:r>
        <w:rPr>
          <w:rStyle w:val="NormalTok"/>
        </w:rPr>
        <w:t xml:space="preserve">(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'('</w:t>
      </w:r>
      <w:r>
        <w:rPr>
          <w:rStyle w:val="NormalTok"/>
        </w:rPr>
        <w:t>,qrpnac),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') '</w:t>
      </w:r>
      <w:r>
        <w:rPr>
          <w:rStyle w:val="NormalTok"/>
        </w:rPr>
        <w:t xml:space="preserve">, qrpnfp)),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 xml:space="preserve">,qrpnlp)) </w:t>
      </w:r>
      <w:r>
        <w:rPr>
          <w:rStyle w:val="KeywordTok"/>
        </w:rPr>
        <w:t>as</w:t>
      </w:r>
      <w:r>
        <w:rPr>
          <w:rStyle w:val="NormalTok"/>
        </w:rPr>
        <w:t xml:space="preserve"> phone,</w:t>
      </w:r>
      <w:r>
        <w:br/>
      </w:r>
      <w:r>
        <w:rPr>
          <w:rStyle w:val="NormalTok"/>
        </w:rPr>
        <w:t xml:space="preserve">QRCNAM </w:t>
      </w:r>
      <w:r>
        <w:rPr>
          <w:rStyle w:val="KeywordTok"/>
        </w:rPr>
        <w:t>as</w:t>
      </w:r>
      <w:r>
        <w:rPr>
          <w:rStyle w:val="NormalTok"/>
        </w:rPr>
        <w:t xml:space="preserve"> companyName,</w:t>
      </w:r>
      <w:r>
        <w:br/>
      </w:r>
      <w:r>
        <w:rPr>
          <w:rStyle w:val="NormalTok"/>
        </w:rPr>
        <w:t xml:space="preserve">QRUN </w:t>
      </w:r>
      <w:r>
        <w:rPr>
          <w:rStyle w:val="KeywordTok"/>
        </w:rPr>
        <w:t>as</w:t>
      </w:r>
      <w:r>
        <w:rPr>
          <w:rStyle w:val="NormalTok"/>
        </w:rPr>
        <w:t xml:space="preserve"> username,</w:t>
      </w:r>
      <w:r>
        <w:br/>
      </w:r>
      <w:r>
        <w:rPr>
          <w:rStyle w:val="NormalTok"/>
        </w:rPr>
        <w:t xml:space="preserve">qrem1 </w:t>
      </w:r>
      <w:r>
        <w:rPr>
          <w:rStyle w:val="KeywordTok"/>
        </w:rPr>
        <w:t>as</w:t>
      </w:r>
      <w:r>
        <w:rPr>
          <w:rStyle w:val="NormalTok"/>
        </w:rPr>
        <w:t xml:space="preserve"> email,</w:t>
      </w:r>
      <w:r>
        <w:br/>
      </w:r>
      <w:r>
        <w:rPr>
          <w:rStyle w:val="NormalTok"/>
        </w:rPr>
        <w:t xml:space="preserve">qrwebu </w:t>
      </w:r>
      <w:r>
        <w:rPr>
          <w:rStyle w:val="KeywordTok"/>
        </w:rPr>
        <w:t>as</w:t>
      </w:r>
      <w:r>
        <w:rPr>
          <w:rStyle w:val="NormalTok"/>
        </w:rPr>
        <w:t xml:space="preserve"> preference,</w:t>
      </w:r>
      <w:r>
        <w:br/>
      </w:r>
      <w:r>
        <w:rPr>
          <w:rStyle w:val="NormalTok"/>
        </w:rPr>
        <w:t xml:space="preserve">QSRDAT </w:t>
      </w:r>
      <w:r>
        <w:rPr>
          <w:rStyle w:val="KeywordTok"/>
        </w:rPr>
        <w:t>as</w:t>
      </w:r>
      <w:r>
        <w:rPr>
          <w:rStyle w:val="NormalTok"/>
        </w:rPr>
        <w:t xml:space="preserve"> createdDate,</w:t>
      </w:r>
      <w:r>
        <w:br/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KeywordTok"/>
        </w:rPr>
        <w:t>WHEN</w:t>
      </w:r>
      <w:r>
        <w:rPr>
          <w:rStyle w:val="NormalTok"/>
        </w:rPr>
        <w:t xml:space="preserve"> QZREFC </w:t>
      </w:r>
      <w:r>
        <w:rPr>
          <w:rStyle w:val="KeywordTok"/>
        </w:rPr>
        <w:t>IS</w:t>
      </w:r>
      <w:r>
        <w:rPr>
          <w:rStyle w:val="NormalTok"/>
        </w:rPr>
        <w:t xml:space="preserve"> 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'ENABLED'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'DISABLED'</w:t>
      </w:r>
      <w:r>
        <w:rPr>
          <w:rStyle w:val="NormalTok"/>
        </w:rPr>
        <w:t xml:space="preserve">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estesrtgy2.qnp150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 </w:t>
      </w:r>
      <w:r>
        <w:rPr>
          <w:rStyle w:val="KeywordTok"/>
        </w:rPr>
        <w:t>JOIN</w:t>
      </w:r>
      <w:r>
        <w:rPr>
          <w:rStyle w:val="NormalTok"/>
        </w:rPr>
        <w:t xml:space="preserve"> estesrtgy2.qnp230 </w:t>
      </w:r>
      <w:r>
        <w:rPr>
          <w:rStyle w:val="KeywordTok"/>
        </w:rPr>
        <w:t>ON</w:t>
      </w:r>
      <w:r>
        <w:rPr>
          <w:rStyle w:val="NormalTok"/>
        </w:rPr>
        <w:t xml:space="preserve"> QSUN=QRUN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 </w:t>
      </w:r>
      <w:r>
        <w:rPr>
          <w:rStyle w:val="KeywordTok"/>
        </w:rPr>
        <w:t>select</w:t>
      </w:r>
      <w:r>
        <w:rPr>
          <w:rStyle w:val="NormalTok"/>
        </w:rPr>
        <w:t xml:space="preserve"> QZREFC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 QZBLTP =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QZREFT 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QZREFC=QSUN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QSUN=?;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retrieve list of Users Created By Signed In User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QSEM2</w:t>
      </w:r>
      <w:r>
        <w:t xml:space="preserve"> : Signen In User's </w:t>
      </w:r>
      <w:r>
        <w:rPr>
          <w:b/>
        </w:rPr>
        <w:t>username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qrfnam </w:t>
      </w:r>
      <w:r>
        <w:rPr>
          <w:rStyle w:val="KeywordTok"/>
        </w:rPr>
        <w:t>as</w:t>
      </w:r>
      <w:r>
        <w:rPr>
          <w:rStyle w:val="NormalTok"/>
        </w:rPr>
        <w:t xml:space="preserve"> firstName,</w:t>
      </w:r>
      <w:r>
        <w:br/>
      </w:r>
      <w:r>
        <w:rPr>
          <w:rStyle w:val="NormalTok"/>
        </w:rPr>
        <w:t xml:space="preserve">qrlnam </w:t>
      </w:r>
      <w:r>
        <w:rPr>
          <w:rStyle w:val="KeywordTok"/>
        </w:rPr>
        <w:t>as</w:t>
      </w:r>
      <w:r>
        <w:rPr>
          <w:rStyle w:val="NormalTok"/>
        </w:rPr>
        <w:t xml:space="preserve"> lastName,</w:t>
      </w:r>
      <w:r>
        <w:br/>
      </w:r>
      <w:r>
        <w:rPr>
          <w:rStyle w:val="NormalTok"/>
        </w:rPr>
        <w:t xml:space="preserve">QSACT# </w:t>
      </w:r>
      <w:r>
        <w:rPr>
          <w:rStyle w:val="KeywordTok"/>
        </w:rPr>
        <w:t>as</w:t>
      </w:r>
      <w:r>
        <w:rPr>
          <w:rStyle w:val="NormalTok"/>
        </w:rPr>
        <w:t xml:space="preserve"> accountCode,</w:t>
      </w:r>
      <w:r>
        <w:br/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FunctionTok"/>
        </w:rPr>
        <w:t>CONCAT</w:t>
      </w:r>
      <w:r>
        <w:rPr>
          <w:rStyle w:val="NormalTok"/>
        </w:rPr>
        <w:t xml:space="preserve">(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'('</w:t>
      </w:r>
      <w:r>
        <w:rPr>
          <w:rStyle w:val="NormalTok"/>
        </w:rPr>
        <w:t>,qrpnac),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') '</w:t>
      </w:r>
      <w:r>
        <w:rPr>
          <w:rStyle w:val="NormalTok"/>
        </w:rPr>
        <w:t xml:space="preserve">, qrpnfp)), </w:t>
      </w:r>
      <w:r>
        <w:rPr>
          <w:rStyle w:val="FunctionTok"/>
        </w:rPr>
        <w:t>CONCAT</w:t>
      </w:r>
      <w:r>
        <w:rPr>
          <w:rStyle w:val="NormalTok"/>
        </w:rPr>
        <w:t>(</w:t>
      </w:r>
      <w:r>
        <w:rPr>
          <w:rStyle w:val="StringTok"/>
        </w:rPr>
        <w:t>'-'</w:t>
      </w:r>
      <w:r>
        <w:rPr>
          <w:rStyle w:val="NormalTok"/>
        </w:rPr>
        <w:t xml:space="preserve">,qrpnlp)) </w:t>
      </w:r>
      <w:r>
        <w:rPr>
          <w:rStyle w:val="KeywordTok"/>
        </w:rPr>
        <w:t>as</w:t>
      </w:r>
      <w:r>
        <w:rPr>
          <w:rStyle w:val="NormalTok"/>
        </w:rPr>
        <w:t xml:space="preserve"> phone,</w:t>
      </w:r>
      <w:r>
        <w:br/>
      </w:r>
      <w:r>
        <w:rPr>
          <w:rStyle w:val="NormalTok"/>
        </w:rPr>
        <w:t xml:space="preserve">QRCNAM </w:t>
      </w:r>
      <w:r>
        <w:rPr>
          <w:rStyle w:val="KeywordTok"/>
        </w:rPr>
        <w:t>as</w:t>
      </w:r>
      <w:r>
        <w:rPr>
          <w:rStyle w:val="NormalTok"/>
        </w:rPr>
        <w:t xml:space="preserve"> companyName,</w:t>
      </w:r>
      <w:r>
        <w:br/>
      </w:r>
      <w:r>
        <w:rPr>
          <w:rStyle w:val="NormalTok"/>
        </w:rPr>
        <w:t xml:space="preserve">QRUN </w:t>
      </w:r>
      <w:r>
        <w:rPr>
          <w:rStyle w:val="KeywordTok"/>
        </w:rPr>
        <w:t>as</w:t>
      </w:r>
      <w:r>
        <w:rPr>
          <w:rStyle w:val="NormalTok"/>
        </w:rPr>
        <w:t xml:space="preserve"> username,</w:t>
      </w:r>
      <w:r>
        <w:br/>
      </w:r>
      <w:r>
        <w:rPr>
          <w:rStyle w:val="NormalTok"/>
        </w:rPr>
        <w:t xml:space="preserve">qrem1 </w:t>
      </w:r>
      <w:r>
        <w:rPr>
          <w:rStyle w:val="KeywordTok"/>
        </w:rPr>
        <w:t>as</w:t>
      </w:r>
      <w:r>
        <w:rPr>
          <w:rStyle w:val="NormalTok"/>
        </w:rPr>
        <w:t xml:space="preserve"> email,</w:t>
      </w:r>
      <w:r>
        <w:br/>
      </w:r>
      <w:r>
        <w:rPr>
          <w:rStyle w:val="NormalTok"/>
        </w:rPr>
        <w:t xml:space="preserve">qrwebu </w:t>
      </w:r>
      <w:r>
        <w:rPr>
          <w:rStyle w:val="KeywordTok"/>
        </w:rPr>
        <w:t>as</w:t>
      </w:r>
      <w:r>
        <w:rPr>
          <w:rStyle w:val="NormalTok"/>
        </w:rPr>
        <w:t xml:space="preserve"> preference,</w:t>
      </w:r>
      <w:r>
        <w:br/>
      </w:r>
      <w:r>
        <w:rPr>
          <w:rStyle w:val="NormalTok"/>
        </w:rPr>
        <w:t xml:space="preserve">QSUDAT </w:t>
      </w:r>
      <w:r>
        <w:rPr>
          <w:rStyle w:val="KeywordTok"/>
        </w:rPr>
        <w:t>as</w:t>
      </w:r>
      <w:r>
        <w:rPr>
          <w:rStyle w:val="NormalTok"/>
        </w:rPr>
        <w:t xml:space="preserve"> createdDate,</w:t>
      </w:r>
      <w:r>
        <w:br/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KeywordTok"/>
        </w:rPr>
        <w:t>WHEN</w:t>
      </w:r>
      <w:r>
        <w:rPr>
          <w:rStyle w:val="NormalTok"/>
        </w:rPr>
        <w:t xml:space="preserve"> QZREFC </w:t>
      </w:r>
      <w:r>
        <w:rPr>
          <w:rStyle w:val="KeywordTok"/>
        </w:rPr>
        <w:t>IS</w:t>
      </w:r>
      <w:r>
        <w:rPr>
          <w:rStyle w:val="NormalTok"/>
        </w:rPr>
        <w:t xml:space="preserve"> 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'ENABLED'</w:t>
      </w:r>
      <w:r>
        <w:rPr>
          <w:rStyle w:val="NormalTok"/>
        </w:rPr>
        <w:t xml:space="preserve">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'DISABLED'</w:t>
      </w:r>
      <w:r>
        <w:rPr>
          <w:rStyle w:val="NormalTok"/>
        </w:rPr>
        <w:t xml:space="preserve"> </w:t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status,</w:t>
      </w:r>
      <w:r>
        <w:br/>
      </w:r>
      <w:r>
        <w:rPr>
          <w:rStyle w:val="NormalTok"/>
        </w:rPr>
        <w:t xml:space="preserve">QSEM2 </w:t>
      </w:r>
      <w:r>
        <w:rPr>
          <w:rStyle w:val="KeywordTok"/>
        </w:rPr>
        <w:t>as</w:t>
      </w:r>
      <w:r>
        <w:rPr>
          <w:rStyle w:val="NormalTok"/>
        </w:rPr>
        <w:t xml:space="preserve"> createdBy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estesrtgy2.qnp150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 </w:t>
      </w:r>
      <w:r>
        <w:rPr>
          <w:rStyle w:val="KeywordTok"/>
        </w:rPr>
        <w:t>JOIN</w:t>
      </w:r>
      <w:r>
        <w:rPr>
          <w:rStyle w:val="NormalTok"/>
        </w:rPr>
        <w:t xml:space="preserve"> estesrtgy2.qnp230 </w:t>
      </w:r>
      <w:r>
        <w:rPr>
          <w:rStyle w:val="KeywordTok"/>
        </w:rPr>
        <w:t>ON</w:t>
      </w:r>
      <w:r>
        <w:rPr>
          <w:rStyle w:val="NormalTok"/>
        </w:rPr>
        <w:t xml:space="preserve"> QSUN=QRUN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 </w:t>
      </w:r>
      <w:r>
        <w:rPr>
          <w:rStyle w:val="KeywordTok"/>
        </w:rPr>
        <w:t>select</w:t>
      </w:r>
      <w:r>
        <w:rPr>
          <w:rStyle w:val="NormalTok"/>
        </w:rPr>
        <w:t xml:space="preserve"> QZREFC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 QZBLTP =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QZREFT 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 </w:t>
      </w:r>
      <w:r>
        <w:br/>
      </w:r>
      <w:r>
        <w:rPr>
          <w:rStyle w:val="KeywordTok"/>
        </w:rPr>
        <w:lastRenderedPageBreak/>
        <w:t>ON</w:t>
      </w:r>
      <w:r>
        <w:rPr>
          <w:rStyle w:val="NormalTok"/>
        </w:rPr>
        <w:t xml:space="preserve"> QZREFC=QSUN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QSEM2=?   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get List of Authorized Apps for a user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qnun</w:t>
      </w:r>
      <w:r>
        <w:t xml:space="preserve">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(first)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(second) : Parent Username (Signed In User's username)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qwmenu, qnun, qntype, qwdsc1 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estesrtgy2.qnp200 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estesrtgy2.qnp220 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estesrtgy2.qnp200.qntype=estesrtgy2.qnp220.qwtype 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qnun=?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qwmenu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qzapp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qzrefc=? </w:t>
      </w:r>
      <w:r>
        <w:rPr>
          <w:rStyle w:val="KeywordTok"/>
        </w:rPr>
        <w:t>and</w:t>
      </w:r>
      <w:r>
        <w:rPr>
          <w:rStyle w:val="NormalTok"/>
        </w:rPr>
        <w:t xml:space="preserve"> qzbltp=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qwmenu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qzapp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qzrefc=? </w:t>
      </w:r>
      <w:r>
        <w:rPr>
          <w:rStyle w:val="KeywordTok"/>
        </w:rPr>
        <w:t>and</w:t>
      </w:r>
      <w:r>
        <w:rPr>
          <w:rStyle w:val="NormalTok"/>
        </w:rPr>
        <w:t xml:space="preserve"> qzbltp=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 &lt;&gt; </w:t>
      </w:r>
      <w:r>
        <w:rPr>
          <w:rStyle w:val="StringTok"/>
        </w:rPr>
        <w:t>'A12'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 </w:t>
      </w:r>
      <w:r>
        <w:rPr>
          <w:rStyle w:val="StringTok"/>
        </w:rPr>
        <w:t>'A10'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 </w:t>
      </w:r>
      <w:r>
        <w:rPr>
          <w:rStyle w:val="StringTok"/>
        </w:rPr>
        <w:t>'A11'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</w:t>
      </w:r>
      <w:r>
        <w:rPr>
          <w:rStyle w:val="StringTok"/>
        </w:rPr>
        <w:t>'K05'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</w:t>
      </w:r>
      <w:r>
        <w:rPr>
          <w:rStyle w:val="StringTok"/>
        </w:rPr>
        <w:t>'K01'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 &lt;&gt;</w:t>
      </w:r>
      <w:r>
        <w:rPr>
          <w:rStyle w:val="StringTok"/>
        </w:rPr>
        <w:t>'F02'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</w:t>
      </w:r>
      <w:r>
        <w:rPr>
          <w:rStyle w:val="StringTok"/>
        </w:rPr>
        <w:t>'F01'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qwdsc1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get List of Blocked Apps for a user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qnun</w:t>
      </w:r>
      <w:r>
        <w:t xml:space="preserve">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(first)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(second) : Parent Username (Signed In User's username)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qwmenu, qntype, qwdsc1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estesrtgy2.qnp200</w:t>
      </w:r>
      <w:r>
        <w:br/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estesrtgy2.qnp220</w:t>
      </w:r>
      <w:r>
        <w:br/>
      </w:r>
      <w:r>
        <w:rPr>
          <w:rStyle w:val="KeywordTok"/>
        </w:rPr>
        <w:t>on</w:t>
      </w:r>
      <w:r>
        <w:rPr>
          <w:rStyle w:val="NormalTok"/>
        </w:rPr>
        <w:t xml:space="preserve"> estesrtgy2.qnp200.qntype=estesrtgy2.qnp220.qwtype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qnun=?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qwmenu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qzapp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qzrefc=? </w:t>
      </w:r>
      <w:r>
        <w:rPr>
          <w:rStyle w:val="KeywordTok"/>
        </w:rPr>
        <w:t>and</w:t>
      </w:r>
      <w:r>
        <w:rPr>
          <w:rStyle w:val="NormalTok"/>
        </w:rPr>
        <w:t xml:space="preserve"> qzbltp=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qwmenu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qzapp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qzrefc=? </w:t>
      </w:r>
      <w:r>
        <w:rPr>
          <w:rStyle w:val="KeywordTok"/>
        </w:rPr>
        <w:t>and</w:t>
      </w:r>
      <w:r>
        <w:rPr>
          <w:rStyle w:val="NormalTok"/>
        </w:rPr>
        <w:t xml:space="preserve"> qzbltp=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 &lt;&gt; </w:t>
      </w:r>
      <w:r>
        <w:rPr>
          <w:rStyle w:val="StringTok"/>
        </w:rPr>
        <w:t>'A12'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 </w:t>
      </w:r>
      <w:r>
        <w:rPr>
          <w:rStyle w:val="StringTok"/>
        </w:rPr>
        <w:t>'A10'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 </w:t>
      </w:r>
      <w:r>
        <w:rPr>
          <w:rStyle w:val="StringTok"/>
        </w:rPr>
        <w:t>'A11'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</w:t>
      </w:r>
      <w:r>
        <w:rPr>
          <w:rStyle w:val="StringTok"/>
        </w:rPr>
        <w:t>'K05'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qntype&lt;&gt;</w:t>
      </w:r>
      <w:r>
        <w:rPr>
          <w:rStyle w:val="StringTok"/>
        </w:rPr>
        <w:t>'K01'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qntype &lt;&gt;</w:t>
      </w:r>
      <w:r>
        <w:rPr>
          <w:rStyle w:val="StringTok"/>
        </w:rPr>
        <w:t>'F02'</w:t>
      </w:r>
      <w:r>
        <w:br/>
      </w:r>
      <w:r>
        <w:rPr>
          <w:rStyle w:val="KeywordTok"/>
        </w:rPr>
        <w:lastRenderedPageBreak/>
        <w:t>and</w:t>
      </w:r>
      <w:r>
        <w:rPr>
          <w:rStyle w:val="NormalTok"/>
        </w:rPr>
        <w:t xml:space="preserve"> qntype&lt;&gt;</w:t>
      </w:r>
      <w:r>
        <w:rPr>
          <w:rStyle w:val="StringTok"/>
        </w:rPr>
        <w:t>'F01'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qwdsc1;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delete all blocked apps for a user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(first)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(second) : Parent Username (Signed In User's username)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qzrefc=?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QZAPP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QZAPP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QZREFC = ?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AND</w:t>
      </w:r>
      <w:r>
        <w:rPr>
          <w:rStyle w:val="NormalTok"/>
        </w:rPr>
        <w:t xml:space="preserve"> QZBLTP =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qzapp &lt;&gt; </w:t>
      </w:r>
      <w:r>
        <w:rPr>
          <w:rStyle w:val="StringTok"/>
        </w:rPr>
        <w:t>'ADMINSUBS'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qzbltp=</w:t>
      </w:r>
      <w:r>
        <w:rPr>
          <w:rStyle w:val="DecValTok"/>
        </w:rPr>
        <w:t>2</w:t>
      </w:r>
      <w:r>
        <w:rPr>
          <w:rStyle w:val="NormalTok"/>
        </w:rPr>
        <w:t>;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delete spcefic apps from User Blocked List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(first)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(second) : Parent Username (Signed In User's username)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QZAPP</w:t>
      </w:r>
      <w:r>
        <w:t xml:space="preserve"> : App 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qzrefc=?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QZAPP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QZAPP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QZREFC = ?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AND</w:t>
      </w:r>
      <w:r>
        <w:rPr>
          <w:rStyle w:val="NormalTok"/>
        </w:rPr>
        <w:t xml:space="preserve"> QZBLTP =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qzapp &lt;&gt; </w:t>
      </w:r>
      <w:r>
        <w:rPr>
          <w:rStyle w:val="StringTok"/>
        </w:rPr>
        <w:t>'ADMINSUBS'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qzbltp=</w:t>
      </w:r>
      <w:r>
        <w:rPr>
          <w:rStyle w:val="DecValTok"/>
        </w:rPr>
        <w:t>2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QZAPP=?;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add an app to user blocked list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t>first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t>second : App 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estesrtgy2.qnp302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(?,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?,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FunctionTok"/>
        </w:rPr>
        <w:t>CURRENT_DATE</w:t>
      </w:r>
      <w:r>
        <w:rPr>
          <w:rStyle w:val="NormalTok"/>
        </w:rPr>
        <w:t xml:space="preserve">, CURRENT_TIME,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check if a user is blocked or not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: Username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IS_BLOCKED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 = ? </w:t>
      </w:r>
      <w:r>
        <w:rPr>
          <w:rStyle w:val="KeywordTok"/>
        </w:rPr>
        <w:t>and</w:t>
      </w:r>
      <w:r>
        <w:rPr>
          <w:rStyle w:val="NormalTok"/>
        </w:rPr>
        <w:t xml:space="preserve"> QZBLTP =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QZREFT = </w:t>
      </w:r>
      <w:r>
        <w:rPr>
          <w:rStyle w:val="DecValTok"/>
        </w:rPr>
        <w:t>1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disable a user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t>first : Child Username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t>Second : Parent Username (Signed In User's Username)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estesrtgy2.qnp302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(?,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?, </w:t>
      </w:r>
      <w:r>
        <w:rPr>
          <w:rStyle w:val="FunctionTok"/>
        </w:rPr>
        <w:t>CURRENT_DATE</w:t>
      </w:r>
      <w:r>
        <w:rPr>
          <w:rStyle w:val="NormalTok"/>
        </w:rPr>
        <w:t xml:space="preserve">, CURRENT_TIME,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enable a user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: Child Username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 = ? </w:t>
      </w:r>
      <w:r>
        <w:rPr>
          <w:rStyle w:val="KeywordTok"/>
        </w:rPr>
        <w:t>and</w:t>
      </w:r>
      <w:r>
        <w:rPr>
          <w:rStyle w:val="NormalTok"/>
        </w:rPr>
        <w:t xml:space="preserve"> qzbltp =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qzreft = </w:t>
      </w:r>
      <w:r>
        <w:rPr>
          <w:rStyle w:val="DecValTok"/>
        </w:rPr>
        <w:t>1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get User Status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QZREFC</w:t>
      </w:r>
      <w:r>
        <w:t xml:space="preserve"> : Username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total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 </w:t>
      </w:r>
      <w:r>
        <w:rPr>
          <w:rStyle w:val="KeywordTok"/>
        </w:rPr>
        <w:t>where</w:t>
      </w:r>
      <w:r>
        <w:rPr>
          <w:rStyle w:val="NormalTok"/>
        </w:rPr>
        <w:t xml:space="preserve"> QZREFC = ? </w:t>
      </w:r>
      <w:r>
        <w:rPr>
          <w:rStyle w:val="KeywordTok"/>
        </w:rPr>
        <w:t>and</w:t>
      </w:r>
      <w:r>
        <w:rPr>
          <w:rStyle w:val="NormalTok"/>
        </w:rPr>
        <w:t xml:space="preserve"> QZBLTP =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QZREFT = </w:t>
      </w:r>
      <w:r>
        <w:rPr>
          <w:rStyle w:val="DecValTok"/>
        </w:rPr>
        <w:t>1</w:t>
      </w:r>
    </w:p>
    <w:p w:rsidR="000549B6" w:rsidRDefault="000549B6" w:rsidP="000549B6">
      <w:pPr>
        <w:pStyle w:val="Compact"/>
        <w:numPr>
          <w:ilvl w:val="1"/>
          <w:numId w:val="20"/>
        </w:numPr>
      </w:pPr>
      <w:r>
        <w:t>To check if a child user is created by Parent User (Signed in User)</w:t>
      </w:r>
    </w:p>
    <w:p w:rsidR="000549B6" w:rsidRDefault="000549B6" w:rsidP="000549B6">
      <w:pPr>
        <w:pStyle w:val="Compact"/>
        <w:numPr>
          <w:ilvl w:val="2"/>
          <w:numId w:val="20"/>
        </w:numPr>
      </w:pPr>
      <w:r>
        <w:t>Params: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createdBY</w:t>
      </w:r>
      <w:r>
        <w:t xml:space="preserve"> : Parent Username (Signed In User's Username)</w:t>
      </w:r>
    </w:p>
    <w:p w:rsidR="000549B6" w:rsidRDefault="000549B6" w:rsidP="000549B6">
      <w:pPr>
        <w:pStyle w:val="Compact"/>
        <w:numPr>
          <w:ilvl w:val="3"/>
          <w:numId w:val="20"/>
        </w:numPr>
      </w:pPr>
      <w:r>
        <w:rPr>
          <w:b/>
        </w:rPr>
        <w:t>username</w:t>
      </w:r>
      <w:r>
        <w:t xml:space="preserve"> : Child Username</w:t>
      </w:r>
    </w:p>
    <w:p w:rsidR="000549B6" w:rsidRDefault="000549B6" w:rsidP="000549B6">
      <w:pPr>
        <w:pStyle w:val="SourceCode"/>
        <w:numPr>
          <w:ilvl w:val="1"/>
          <w:numId w:val="19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FROM</w:t>
      </w:r>
      <w:r>
        <w:br/>
      </w:r>
      <w:r>
        <w:rPr>
          <w:rStyle w:val="NormalTok"/>
        </w:rPr>
        <w:t xml:space="preserve">(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QRUN </w:t>
      </w:r>
      <w:r>
        <w:rPr>
          <w:rStyle w:val="KeywordTok"/>
        </w:rPr>
        <w:t>as</w:t>
      </w:r>
      <w:r>
        <w:rPr>
          <w:rStyle w:val="NormalTok"/>
        </w:rPr>
        <w:t xml:space="preserve"> username,</w:t>
      </w:r>
      <w:r>
        <w:br/>
      </w:r>
      <w:r>
        <w:rPr>
          <w:rStyle w:val="NormalTok"/>
        </w:rPr>
        <w:t xml:space="preserve">    QSEM2 </w:t>
      </w:r>
      <w:r>
        <w:rPr>
          <w:rStyle w:val="KeywordTok"/>
        </w:rPr>
        <w:t>as</w:t>
      </w:r>
      <w:r>
        <w:rPr>
          <w:rStyle w:val="NormalTok"/>
        </w:rPr>
        <w:t xml:space="preserve"> createdBY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estesrtgy2.qnp150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 </w:t>
      </w:r>
      <w:r>
        <w:rPr>
          <w:rStyle w:val="KeywordTok"/>
        </w:rPr>
        <w:t>JOIN</w:t>
      </w:r>
      <w:r>
        <w:rPr>
          <w:rStyle w:val="NormalTok"/>
        </w:rPr>
        <w:t xml:space="preserve"> estesrtgy2.qnp230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QSUN=QRUN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QZREFC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estesrtgy2.qnp302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 QZBLTP =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QZREFT =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QZREFC=QSUN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USER_INFO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createdBY=?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username=?</w:t>
      </w:r>
    </w:p>
    <w:p w:rsidR="000549B6" w:rsidRPr="000549B6" w:rsidRDefault="000549B6" w:rsidP="000549B6">
      <w:pPr>
        <w:ind w:left="432"/>
      </w:pPr>
    </w:p>
    <w:sectPr w:rsidR="000549B6" w:rsidRPr="000549B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3AF" w:rsidRDefault="006E23AF">
      <w:r>
        <w:separator/>
      </w:r>
    </w:p>
  </w:endnote>
  <w:endnote w:type="continuationSeparator" w:id="0">
    <w:p w:rsidR="006E23AF" w:rsidRDefault="006E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8E7" w:rsidRDefault="00CD48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D48E7" w:rsidRDefault="00CD4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8E7" w:rsidRDefault="00CD48E7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PAGE  </w:instrText>
    </w:r>
    <w:r>
      <w:rPr>
        <w:rStyle w:val="PageNumber"/>
        <w:rFonts w:ascii="Arial" w:hAnsi="Arial" w:cs="Arial"/>
        <w:sz w:val="16"/>
      </w:rPr>
      <w:fldChar w:fldCharType="separate"/>
    </w:r>
    <w:r w:rsidR="004D08A1">
      <w:rPr>
        <w:rStyle w:val="PageNumber"/>
        <w:rFonts w:ascii="Arial" w:hAnsi="Arial" w:cs="Arial"/>
        <w:noProof/>
        <w:sz w:val="16"/>
      </w:rPr>
      <w:t>iii</w:t>
    </w:r>
    <w:r>
      <w:rPr>
        <w:rStyle w:val="PageNumber"/>
        <w:rFonts w:ascii="Arial" w:hAnsi="Arial" w:cs="Arial"/>
        <w:sz w:val="16"/>
      </w:rPr>
      <w:fldChar w:fldCharType="end"/>
    </w:r>
  </w:p>
  <w:p w:rsidR="00CD48E7" w:rsidRDefault="00CD48E7">
    <w:pPr>
      <w:pStyle w:val="Footer"/>
      <w:ind w:right="360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8E7" w:rsidRDefault="00CD48E7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PAGE  </w:instrText>
    </w:r>
    <w:r>
      <w:rPr>
        <w:rStyle w:val="PageNumber"/>
        <w:rFonts w:ascii="Arial" w:hAnsi="Arial" w:cs="Arial"/>
        <w:sz w:val="16"/>
      </w:rPr>
      <w:fldChar w:fldCharType="separate"/>
    </w:r>
    <w:r w:rsidR="004D08A1">
      <w:rPr>
        <w:rStyle w:val="PageNumber"/>
        <w:rFonts w:ascii="Arial" w:hAnsi="Arial" w:cs="Arial"/>
        <w:noProof/>
        <w:sz w:val="16"/>
      </w:rPr>
      <w:t>14</w:t>
    </w:r>
    <w:r>
      <w:rPr>
        <w:rStyle w:val="PageNumber"/>
        <w:rFonts w:ascii="Arial" w:hAnsi="Arial" w:cs="Arial"/>
        <w:sz w:val="16"/>
      </w:rPr>
      <w:fldChar w:fldCharType="end"/>
    </w:r>
  </w:p>
  <w:p w:rsidR="00CD48E7" w:rsidRDefault="00CD48E7">
    <w:pPr>
      <w:tabs>
        <w:tab w:val="left" w:pos="1800"/>
        <w:tab w:val="left" w:pos="5760"/>
        <w:tab w:val="right" w:pos="9270"/>
      </w:tabs>
      <w:ind w:righ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3AF" w:rsidRDefault="006E23AF">
      <w:r>
        <w:separator/>
      </w:r>
    </w:p>
  </w:footnote>
  <w:footnote w:type="continuationSeparator" w:id="0">
    <w:p w:rsidR="006E23AF" w:rsidRDefault="006E2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8E7" w:rsidRPr="00683F32" w:rsidRDefault="00CD48E7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My Estes Profile Administrator Services Outline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8E7" w:rsidRPr="00683F32" w:rsidRDefault="00CD48E7" w:rsidP="00F149BA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My Estes Profile Administrator Services Outline</w:t>
    </w:r>
  </w:p>
  <w:p w:rsidR="00CD48E7" w:rsidRPr="00F149BA" w:rsidRDefault="00CD48E7" w:rsidP="00F14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362B3D"/>
    <w:multiLevelType w:val="multilevel"/>
    <w:tmpl w:val="2C8C3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3EACC1"/>
    <w:multiLevelType w:val="multilevel"/>
    <w:tmpl w:val="DEF628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071952E"/>
    <w:multiLevelType w:val="multilevel"/>
    <w:tmpl w:val="CCA092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2E5227"/>
    <w:multiLevelType w:val="hybridMultilevel"/>
    <w:tmpl w:val="0A64F2B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563473C"/>
    <w:multiLevelType w:val="hybridMultilevel"/>
    <w:tmpl w:val="084A6CF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1E659E6"/>
    <w:multiLevelType w:val="hybridMultilevel"/>
    <w:tmpl w:val="192641F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8187757"/>
    <w:multiLevelType w:val="hybridMultilevel"/>
    <w:tmpl w:val="347A8540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21CA7A26"/>
    <w:multiLevelType w:val="hybridMultilevel"/>
    <w:tmpl w:val="DFF6892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7B8096E"/>
    <w:multiLevelType w:val="hybridMultilevel"/>
    <w:tmpl w:val="ADB81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81798B"/>
    <w:multiLevelType w:val="hybridMultilevel"/>
    <w:tmpl w:val="17AC79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D563F71"/>
    <w:multiLevelType w:val="hybridMultilevel"/>
    <w:tmpl w:val="0BECE0C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1" w15:restartNumberingAfterBreak="0">
    <w:nsid w:val="454C8DEC"/>
    <w:multiLevelType w:val="multilevel"/>
    <w:tmpl w:val="8300FE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"/>
      <w:lvlJc w:val="left"/>
      <w:pPr>
        <w:tabs>
          <w:tab w:val="num" w:pos="720"/>
        </w:tabs>
        <w:ind w:left="1200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2B2EB9"/>
    <w:multiLevelType w:val="hybridMultilevel"/>
    <w:tmpl w:val="27FC3C8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53C32F02"/>
    <w:multiLevelType w:val="hybridMultilevel"/>
    <w:tmpl w:val="52AC16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27031A1"/>
    <w:multiLevelType w:val="hybridMultilevel"/>
    <w:tmpl w:val="69F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464CD"/>
    <w:multiLevelType w:val="hybridMultilevel"/>
    <w:tmpl w:val="A518321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6956522B"/>
    <w:multiLevelType w:val="hybridMultilevel"/>
    <w:tmpl w:val="9C0E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39A4"/>
    <w:multiLevelType w:val="hybridMultilevel"/>
    <w:tmpl w:val="1144A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021E99"/>
    <w:multiLevelType w:val="hybridMultilevel"/>
    <w:tmpl w:val="F8740F3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85401BF"/>
    <w:multiLevelType w:val="multilevel"/>
    <w:tmpl w:val="75887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A642A9"/>
    <w:multiLevelType w:val="hybridMultilevel"/>
    <w:tmpl w:val="4420D0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D2A1011"/>
    <w:multiLevelType w:val="multilevel"/>
    <w:tmpl w:val="1F9E3C0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FA7A875"/>
    <w:multiLevelType w:val="multilevel"/>
    <w:tmpl w:val="9B42DA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14"/>
  </w:num>
  <w:num w:numId="8">
    <w:abstractNumId w:val="16"/>
  </w:num>
  <w:num w:numId="9">
    <w:abstractNumId w:val="13"/>
  </w:num>
  <w:num w:numId="10">
    <w:abstractNumId w:val="15"/>
  </w:num>
  <w:num w:numId="11">
    <w:abstractNumId w:val="18"/>
  </w:num>
  <w:num w:numId="12">
    <w:abstractNumId w:val="3"/>
  </w:num>
  <w:num w:numId="13">
    <w:abstractNumId w:val="17"/>
  </w:num>
  <w:num w:numId="14">
    <w:abstractNumId w:val="4"/>
  </w:num>
  <w:num w:numId="15">
    <w:abstractNumId w:val="9"/>
  </w:num>
  <w:num w:numId="16">
    <w:abstractNumId w:val="20"/>
  </w:num>
  <w:num w:numId="17">
    <w:abstractNumId w:val="5"/>
  </w:num>
  <w:num w:numId="18">
    <w:abstractNumId w:val="1"/>
  </w:num>
  <w:num w:numId="19">
    <w:abstractNumId w:val="0"/>
  </w:num>
  <w:num w:numId="20">
    <w:abstractNumId w:val="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1478"/>
    <w:rsid w:val="00002B4A"/>
    <w:rsid w:val="00004D0B"/>
    <w:rsid w:val="00022EB4"/>
    <w:rsid w:val="0002421A"/>
    <w:rsid w:val="0003602E"/>
    <w:rsid w:val="00036D3F"/>
    <w:rsid w:val="0003763A"/>
    <w:rsid w:val="00050350"/>
    <w:rsid w:val="000549B6"/>
    <w:rsid w:val="00061BE1"/>
    <w:rsid w:val="00062419"/>
    <w:rsid w:val="000628D9"/>
    <w:rsid w:val="00063F91"/>
    <w:rsid w:val="000656C2"/>
    <w:rsid w:val="000673ED"/>
    <w:rsid w:val="0006761D"/>
    <w:rsid w:val="00080E97"/>
    <w:rsid w:val="000821EF"/>
    <w:rsid w:val="00083DB0"/>
    <w:rsid w:val="000915F9"/>
    <w:rsid w:val="00091B57"/>
    <w:rsid w:val="000A11E0"/>
    <w:rsid w:val="000A2932"/>
    <w:rsid w:val="000A2E2C"/>
    <w:rsid w:val="000A3C0F"/>
    <w:rsid w:val="000B1835"/>
    <w:rsid w:val="000B2887"/>
    <w:rsid w:val="000B6745"/>
    <w:rsid w:val="000B6D15"/>
    <w:rsid w:val="000B71CE"/>
    <w:rsid w:val="000C2B28"/>
    <w:rsid w:val="000C59AF"/>
    <w:rsid w:val="000D0F93"/>
    <w:rsid w:val="000D2E2B"/>
    <w:rsid w:val="000D3246"/>
    <w:rsid w:val="000D76ED"/>
    <w:rsid w:val="000E0F83"/>
    <w:rsid w:val="000E7CC2"/>
    <w:rsid w:val="000F0F0D"/>
    <w:rsid w:val="000F5773"/>
    <w:rsid w:val="00103391"/>
    <w:rsid w:val="00122048"/>
    <w:rsid w:val="00125BC6"/>
    <w:rsid w:val="00127869"/>
    <w:rsid w:val="001341AB"/>
    <w:rsid w:val="00136EE8"/>
    <w:rsid w:val="00137B8C"/>
    <w:rsid w:val="001410B0"/>
    <w:rsid w:val="00143F72"/>
    <w:rsid w:val="00146D47"/>
    <w:rsid w:val="00147D4D"/>
    <w:rsid w:val="001559D2"/>
    <w:rsid w:val="001718EC"/>
    <w:rsid w:val="00172955"/>
    <w:rsid w:val="0017492B"/>
    <w:rsid w:val="00176C91"/>
    <w:rsid w:val="001801C7"/>
    <w:rsid w:val="0018718F"/>
    <w:rsid w:val="0018791D"/>
    <w:rsid w:val="00190498"/>
    <w:rsid w:val="0019342B"/>
    <w:rsid w:val="00194CF7"/>
    <w:rsid w:val="00196367"/>
    <w:rsid w:val="001A0F80"/>
    <w:rsid w:val="001A13C1"/>
    <w:rsid w:val="001A3561"/>
    <w:rsid w:val="001A4588"/>
    <w:rsid w:val="001A4A7F"/>
    <w:rsid w:val="001A6190"/>
    <w:rsid w:val="001A6214"/>
    <w:rsid w:val="001B7AFD"/>
    <w:rsid w:val="001C32FC"/>
    <w:rsid w:val="001C63CE"/>
    <w:rsid w:val="001D0B82"/>
    <w:rsid w:val="001D2B2C"/>
    <w:rsid w:val="001D4ED7"/>
    <w:rsid w:val="001E2BC2"/>
    <w:rsid w:val="001F43CA"/>
    <w:rsid w:val="001F559A"/>
    <w:rsid w:val="00202C5E"/>
    <w:rsid w:val="002146F7"/>
    <w:rsid w:val="002174E4"/>
    <w:rsid w:val="00217C4C"/>
    <w:rsid w:val="0022169A"/>
    <w:rsid w:val="00221EAC"/>
    <w:rsid w:val="00222A8F"/>
    <w:rsid w:val="002237D7"/>
    <w:rsid w:val="00224030"/>
    <w:rsid w:val="00241F32"/>
    <w:rsid w:val="0025609D"/>
    <w:rsid w:val="00270476"/>
    <w:rsid w:val="00271579"/>
    <w:rsid w:val="00271FBA"/>
    <w:rsid w:val="002764C1"/>
    <w:rsid w:val="00281CC8"/>
    <w:rsid w:val="002837FB"/>
    <w:rsid w:val="00291E8D"/>
    <w:rsid w:val="002945FB"/>
    <w:rsid w:val="002969E2"/>
    <w:rsid w:val="002A11D7"/>
    <w:rsid w:val="002A1987"/>
    <w:rsid w:val="002A6940"/>
    <w:rsid w:val="002A79C2"/>
    <w:rsid w:val="002B052F"/>
    <w:rsid w:val="002B0FC6"/>
    <w:rsid w:val="002B38FA"/>
    <w:rsid w:val="002B5CF3"/>
    <w:rsid w:val="002B6C42"/>
    <w:rsid w:val="002C7F34"/>
    <w:rsid w:val="002D5045"/>
    <w:rsid w:val="002E3712"/>
    <w:rsid w:val="002E42E2"/>
    <w:rsid w:val="002E77ED"/>
    <w:rsid w:val="002F38CB"/>
    <w:rsid w:val="002F6688"/>
    <w:rsid w:val="003025A5"/>
    <w:rsid w:val="00303496"/>
    <w:rsid w:val="00303C34"/>
    <w:rsid w:val="003109BF"/>
    <w:rsid w:val="00312755"/>
    <w:rsid w:val="0032011E"/>
    <w:rsid w:val="0033708E"/>
    <w:rsid w:val="003462A5"/>
    <w:rsid w:val="003573CA"/>
    <w:rsid w:val="00363490"/>
    <w:rsid w:val="00371F0B"/>
    <w:rsid w:val="00374FE4"/>
    <w:rsid w:val="00375242"/>
    <w:rsid w:val="0037707E"/>
    <w:rsid w:val="00381AD2"/>
    <w:rsid w:val="00382403"/>
    <w:rsid w:val="00385356"/>
    <w:rsid w:val="00386DC2"/>
    <w:rsid w:val="0039784A"/>
    <w:rsid w:val="003B46F5"/>
    <w:rsid w:val="003D36B0"/>
    <w:rsid w:val="003F006C"/>
    <w:rsid w:val="003F0D1B"/>
    <w:rsid w:val="003F3BA8"/>
    <w:rsid w:val="00407F53"/>
    <w:rsid w:val="00415CF9"/>
    <w:rsid w:val="00423FF2"/>
    <w:rsid w:val="00424637"/>
    <w:rsid w:val="00426134"/>
    <w:rsid w:val="004320E1"/>
    <w:rsid w:val="0043344D"/>
    <w:rsid w:val="00436D56"/>
    <w:rsid w:val="00437DED"/>
    <w:rsid w:val="00460CE5"/>
    <w:rsid w:val="00460D0D"/>
    <w:rsid w:val="004614DC"/>
    <w:rsid w:val="00461CB5"/>
    <w:rsid w:val="0046638F"/>
    <w:rsid w:val="004677EB"/>
    <w:rsid w:val="004774C8"/>
    <w:rsid w:val="00493E1C"/>
    <w:rsid w:val="004A6F35"/>
    <w:rsid w:val="004B3713"/>
    <w:rsid w:val="004B477B"/>
    <w:rsid w:val="004B66BB"/>
    <w:rsid w:val="004C01BA"/>
    <w:rsid w:val="004C1E93"/>
    <w:rsid w:val="004C32CD"/>
    <w:rsid w:val="004C3B53"/>
    <w:rsid w:val="004C5045"/>
    <w:rsid w:val="004C6FB2"/>
    <w:rsid w:val="004D08A1"/>
    <w:rsid w:val="004D6D61"/>
    <w:rsid w:val="004E0245"/>
    <w:rsid w:val="004F2148"/>
    <w:rsid w:val="004F27B5"/>
    <w:rsid w:val="004F2DF5"/>
    <w:rsid w:val="00507A45"/>
    <w:rsid w:val="00510F24"/>
    <w:rsid w:val="00530283"/>
    <w:rsid w:val="00536D7D"/>
    <w:rsid w:val="005503FA"/>
    <w:rsid w:val="005566A7"/>
    <w:rsid w:val="005572EC"/>
    <w:rsid w:val="00560D05"/>
    <w:rsid w:val="00560E2C"/>
    <w:rsid w:val="00567D4E"/>
    <w:rsid w:val="00574C36"/>
    <w:rsid w:val="00576CD9"/>
    <w:rsid w:val="00577A07"/>
    <w:rsid w:val="00582ABC"/>
    <w:rsid w:val="0058599B"/>
    <w:rsid w:val="00585EF4"/>
    <w:rsid w:val="00587A72"/>
    <w:rsid w:val="005918A3"/>
    <w:rsid w:val="005942F7"/>
    <w:rsid w:val="00597701"/>
    <w:rsid w:val="005A24BC"/>
    <w:rsid w:val="005A5157"/>
    <w:rsid w:val="005B05DC"/>
    <w:rsid w:val="005B0804"/>
    <w:rsid w:val="005B3DAB"/>
    <w:rsid w:val="005D6221"/>
    <w:rsid w:val="005E22BC"/>
    <w:rsid w:val="005E43E2"/>
    <w:rsid w:val="005F4C11"/>
    <w:rsid w:val="005F7CC4"/>
    <w:rsid w:val="00605565"/>
    <w:rsid w:val="00605C36"/>
    <w:rsid w:val="006060C5"/>
    <w:rsid w:val="00606C2A"/>
    <w:rsid w:val="006105D9"/>
    <w:rsid w:val="00612716"/>
    <w:rsid w:val="00613E11"/>
    <w:rsid w:val="00614322"/>
    <w:rsid w:val="0062068F"/>
    <w:rsid w:val="006327F6"/>
    <w:rsid w:val="00634FA8"/>
    <w:rsid w:val="00652AE1"/>
    <w:rsid w:val="00665204"/>
    <w:rsid w:val="00667980"/>
    <w:rsid w:val="00672D64"/>
    <w:rsid w:val="006753A9"/>
    <w:rsid w:val="00683F32"/>
    <w:rsid w:val="006924FF"/>
    <w:rsid w:val="00695E54"/>
    <w:rsid w:val="006A2A9C"/>
    <w:rsid w:val="006A4122"/>
    <w:rsid w:val="006A4F14"/>
    <w:rsid w:val="006A6FFF"/>
    <w:rsid w:val="006B2973"/>
    <w:rsid w:val="006B7927"/>
    <w:rsid w:val="006D4F12"/>
    <w:rsid w:val="006D798D"/>
    <w:rsid w:val="006E13D4"/>
    <w:rsid w:val="006E23AF"/>
    <w:rsid w:val="006E286A"/>
    <w:rsid w:val="006E3F70"/>
    <w:rsid w:val="006F0027"/>
    <w:rsid w:val="006F342B"/>
    <w:rsid w:val="006F3F06"/>
    <w:rsid w:val="00700781"/>
    <w:rsid w:val="00710B96"/>
    <w:rsid w:val="00732B56"/>
    <w:rsid w:val="0074063A"/>
    <w:rsid w:val="0074327C"/>
    <w:rsid w:val="00744F36"/>
    <w:rsid w:val="00747AD8"/>
    <w:rsid w:val="0075104C"/>
    <w:rsid w:val="00754422"/>
    <w:rsid w:val="00754537"/>
    <w:rsid w:val="007578DB"/>
    <w:rsid w:val="00766791"/>
    <w:rsid w:val="00770005"/>
    <w:rsid w:val="00771B0D"/>
    <w:rsid w:val="007761B0"/>
    <w:rsid w:val="007862C0"/>
    <w:rsid w:val="007873DC"/>
    <w:rsid w:val="007A67DE"/>
    <w:rsid w:val="007A6EC0"/>
    <w:rsid w:val="007B0888"/>
    <w:rsid w:val="007B1B0C"/>
    <w:rsid w:val="007C1076"/>
    <w:rsid w:val="007C5EE3"/>
    <w:rsid w:val="007D14F9"/>
    <w:rsid w:val="007D49B6"/>
    <w:rsid w:val="007D50AB"/>
    <w:rsid w:val="007D5451"/>
    <w:rsid w:val="007D54A3"/>
    <w:rsid w:val="007D5B5C"/>
    <w:rsid w:val="007D7DBD"/>
    <w:rsid w:val="007E33E3"/>
    <w:rsid w:val="007F344A"/>
    <w:rsid w:val="007F44F3"/>
    <w:rsid w:val="007F75CD"/>
    <w:rsid w:val="008024E0"/>
    <w:rsid w:val="00820275"/>
    <w:rsid w:val="00827511"/>
    <w:rsid w:val="008275C9"/>
    <w:rsid w:val="00835B6D"/>
    <w:rsid w:val="008373DC"/>
    <w:rsid w:val="0084309B"/>
    <w:rsid w:val="00844756"/>
    <w:rsid w:val="00847BDB"/>
    <w:rsid w:val="008526EA"/>
    <w:rsid w:val="00865FE1"/>
    <w:rsid w:val="008734C8"/>
    <w:rsid w:val="0088032A"/>
    <w:rsid w:val="008818B0"/>
    <w:rsid w:val="00886237"/>
    <w:rsid w:val="008925EA"/>
    <w:rsid w:val="00897D6F"/>
    <w:rsid w:val="008A1BF7"/>
    <w:rsid w:val="008A1DC3"/>
    <w:rsid w:val="008A22F6"/>
    <w:rsid w:val="008B7DE9"/>
    <w:rsid w:val="008C6140"/>
    <w:rsid w:val="008D265F"/>
    <w:rsid w:val="008D5692"/>
    <w:rsid w:val="008E7EFF"/>
    <w:rsid w:val="008F44AA"/>
    <w:rsid w:val="0092094A"/>
    <w:rsid w:val="00925B7C"/>
    <w:rsid w:val="00931319"/>
    <w:rsid w:val="009358C3"/>
    <w:rsid w:val="00936474"/>
    <w:rsid w:val="00936EB1"/>
    <w:rsid w:val="00940210"/>
    <w:rsid w:val="0094180E"/>
    <w:rsid w:val="0094214F"/>
    <w:rsid w:val="00955CB6"/>
    <w:rsid w:val="00976165"/>
    <w:rsid w:val="009761C1"/>
    <w:rsid w:val="009818C5"/>
    <w:rsid w:val="0098251F"/>
    <w:rsid w:val="0098516F"/>
    <w:rsid w:val="009853EE"/>
    <w:rsid w:val="00996860"/>
    <w:rsid w:val="009A1CD1"/>
    <w:rsid w:val="009A289F"/>
    <w:rsid w:val="009A4FE1"/>
    <w:rsid w:val="009A5F35"/>
    <w:rsid w:val="009B3920"/>
    <w:rsid w:val="009B3A13"/>
    <w:rsid w:val="009B7C31"/>
    <w:rsid w:val="009C3731"/>
    <w:rsid w:val="009D0A08"/>
    <w:rsid w:val="009D1034"/>
    <w:rsid w:val="009E1C42"/>
    <w:rsid w:val="009E49FD"/>
    <w:rsid w:val="009F7C68"/>
    <w:rsid w:val="00A01478"/>
    <w:rsid w:val="00A03AD9"/>
    <w:rsid w:val="00A03B7D"/>
    <w:rsid w:val="00A044E4"/>
    <w:rsid w:val="00A06399"/>
    <w:rsid w:val="00A065AA"/>
    <w:rsid w:val="00A065F5"/>
    <w:rsid w:val="00A112D5"/>
    <w:rsid w:val="00A12F80"/>
    <w:rsid w:val="00A14C80"/>
    <w:rsid w:val="00A22165"/>
    <w:rsid w:val="00A22BE2"/>
    <w:rsid w:val="00A40C4E"/>
    <w:rsid w:val="00A43E86"/>
    <w:rsid w:val="00A45587"/>
    <w:rsid w:val="00A45B84"/>
    <w:rsid w:val="00A53624"/>
    <w:rsid w:val="00A576D5"/>
    <w:rsid w:val="00A63551"/>
    <w:rsid w:val="00A719C6"/>
    <w:rsid w:val="00A75380"/>
    <w:rsid w:val="00A80BA1"/>
    <w:rsid w:val="00A83164"/>
    <w:rsid w:val="00A83571"/>
    <w:rsid w:val="00A839AB"/>
    <w:rsid w:val="00A86E53"/>
    <w:rsid w:val="00A92B40"/>
    <w:rsid w:val="00A94537"/>
    <w:rsid w:val="00AB25A2"/>
    <w:rsid w:val="00AB47B6"/>
    <w:rsid w:val="00AB513E"/>
    <w:rsid w:val="00AB5F68"/>
    <w:rsid w:val="00AB6B1B"/>
    <w:rsid w:val="00AB7BCD"/>
    <w:rsid w:val="00AC3C2E"/>
    <w:rsid w:val="00AF0ABC"/>
    <w:rsid w:val="00AF5FD1"/>
    <w:rsid w:val="00B04DEF"/>
    <w:rsid w:val="00B04E6A"/>
    <w:rsid w:val="00B36B11"/>
    <w:rsid w:val="00B404C6"/>
    <w:rsid w:val="00B41DC1"/>
    <w:rsid w:val="00B4281B"/>
    <w:rsid w:val="00B62378"/>
    <w:rsid w:val="00B62F78"/>
    <w:rsid w:val="00B63783"/>
    <w:rsid w:val="00B6480E"/>
    <w:rsid w:val="00B717A5"/>
    <w:rsid w:val="00B817D0"/>
    <w:rsid w:val="00B8278F"/>
    <w:rsid w:val="00B829C6"/>
    <w:rsid w:val="00B83FE1"/>
    <w:rsid w:val="00B90170"/>
    <w:rsid w:val="00B90257"/>
    <w:rsid w:val="00BA2110"/>
    <w:rsid w:val="00BA3EC7"/>
    <w:rsid w:val="00BA7F13"/>
    <w:rsid w:val="00BB26FB"/>
    <w:rsid w:val="00BB6F81"/>
    <w:rsid w:val="00BD1796"/>
    <w:rsid w:val="00BE7301"/>
    <w:rsid w:val="00BF3AE7"/>
    <w:rsid w:val="00BF3B49"/>
    <w:rsid w:val="00BF446B"/>
    <w:rsid w:val="00C036D9"/>
    <w:rsid w:val="00C06BE6"/>
    <w:rsid w:val="00C12C59"/>
    <w:rsid w:val="00C15774"/>
    <w:rsid w:val="00C2168B"/>
    <w:rsid w:val="00C230C2"/>
    <w:rsid w:val="00C23AD0"/>
    <w:rsid w:val="00C25C73"/>
    <w:rsid w:val="00C327D6"/>
    <w:rsid w:val="00C33B6C"/>
    <w:rsid w:val="00C33ED5"/>
    <w:rsid w:val="00C4101A"/>
    <w:rsid w:val="00C41DD2"/>
    <w:rsid w:val="00C51EA5"/>
    <w:rsid w:val="00C617F7"/>
    <w:rsid w:val="00C62D4E"/>
    <w:rsid w:val="00C703FB"/>
    <w:rsid w:val="00C821E9"/>
    <w:rsid w:val="00C84029"/>
    <w:rsid w:val="00C86794"/>
    <w:rsid w:val="00C86C4A"/>
    <w:rsid w:val="00C870E1"/>
    <w:rsid w:val="00C92844"/>
    <w:rsid w:val="00C955FC"/>
    <w:rsid w:val="00CA2E64"/>
    <w:rsid w:val="00CA370B"/>
    <w:rsid w:val="00CB162D"/>
    <w:rsid w:val="00CB3D06"/>
    <w:rsid w:val="00CB7B13"/>
    <w:rsid w:val="00CC0384"/>
    <w:rsid w:val="00CC11B4"/>
    <w:rsid w:val="00CC72BF"/>
    <w:rsid w:val="00CC7449"/>
    <w:rsid w:val="00CD48E7"/>
    <w:rsid w:val="00CD630A"/>
    <w:rsid w:val="00CE1C4C"/>
    <w:rsid w:val="00CE5B44"/>
    <w:rsid w:val="00CF0F6B"/>
    <w:rsid w:val="00CF288C"/>
    <w:rsid w:val="00CF7BA2"/>
    <w:rsid w:val="00D0494B"/>
    <w:rsid w:val="00D07F9B"/>
    <w:rsid w:val="00D17417"/>
    <w:rsid w:val="00D21E5B"/>
    <w:rsid w:val="00D41135"/>
    <w:rsid w:val="00D514A1"/>
    <w:rsid w:val="00D60ED3"/>
    <w:rsid w:val="00D63A25"/>
    <w:rsid w:val="00D7124E"/>
    <w:rsid w:val="00D72294"/>
    <w:rsid w:val="00D73C70"/>
    <w:rsid w:val="00D74ABF"/>
    <w:rsid w:val="00D7577D"/>
    <w:rsid w:val="00D765A7"/>
    <w:rsid w:val="00D776C7"/>
    <w:rsid w:val="00D804E5"/>
    <w:rsid w:val="00D82563"/>
    <w:rsid w:val="00D92FA2"/>
    <w:rsid w:val="00D955BC"/>
    <w:rsid w:val="00DA4827"/>
    <w:rsid w:val="00DA570C"/>
    <w:rsid w:val="00DA6869"/>
    <w:rsid w:val="00DB6CE5"/>
    <w:rsid w:val="00DC7183"/>
    <w:rsid w:val="00DE204A"/>
    <w:rsid w:val="00DE6973"/>
    <w:rsid w:val="00DE792E"/>
    <w:rsid w:val="00DF5B52"/>
    <w:rsid w:val="00DF65D5"/>
    <w:rsid w:val="00E007EC"/>
    <w:rsid w:val="00E00876"/>
    <w:rsid w:val="00E02FE6"/>
    <w:rsid w:val="00E033E0"/>
    <w:rsid w:val="00E2059C"/>
    <w:rsid w:val="00E22E15"/>
    <w:rsid w:val="00E264CB"/>
    <w:rsid w:val="00E265B4"/>
    <w:rsid w:val="00E329C8"/>
    <w:rsid w:val="00E33F80"/>
    <w:rsid w:val="00E355CB"/>
    <w:rsid w:val="00E42FD0"/>
    <w:rsid w:val="00E44933"/>
    <w:rsid w:val="00E5274C"/>
    <w:rsid w:val="00E55745"/>
    <w:rsid w:val="00E55FDE"/>
    <w:rsid w:val="00E61BA4"/>
    <w:rsid w:val="00E62D3E"/>
    <w:rsid w:val="00E66868"/>
    <w:rsid w:val="00E6798D"/>
    <w:rsid w:val="00E70D04"/>
    <w:rsid w:val="00E73F84"/>
    <w:rsid w:val="00E802C6"/>
    <w:rsid w:val="00E82B68"/>
    <w:rsid w:val="00E90184"/>
    <w:rsid w:val="00E937C8"/>
    <w:rsid w:val="00E96A51"/>
    <w:rsid w:val="00EA1B03"/>
    <w:rsid w:val="00EA2278"/>
    <w:rsid w:val="00EA3757"/>
    <w:rsid w:val="00EA3F62"/>
    <w:rsid w:val="00EA54B9"/>
    <w:rsid w:val="00EB6C62"/>
    <w:rsid w:val="00EC0863"/>
    <w:rsid w:val="00EC3A31"/>
    <w:rsid w:val="00ED0A12"/>
    <w:rsid w:val="00ED60BD"/>
    <w:rsid w:val="00EE41D5"/>
    <w:rsid w:val="00EE5E10"/>
    <w:rsid w:val="00EE6EBA"/>
    <w:rsid w:val="00EF2A5B"/>
    <w:rsid w:val="00EF3268"/>
    <w:rsid w:val="00F03653"/>
    <w:rsid w:val="00F049BC"/>
    <w:rsid w:val="00F111D5"/>
    <w:rsid w:val="00F149BA"/>
    <w:rsid w:val="00F20687"/>
    <w:rsid w:val="00F36432"/>
    <w:rsid w:val="00F566DE"/>
    <w:rsid w:val="00F6054D"/>
    <w:rsid w:val="00F633E0"/>
    <w:rsid w:val="00F66583"/>
    <w:rsid w:val="00F8042C"/>
    <w:rsid w:val="00F84805"/>
    <w:rsid w:val="00F84D0A"/>
    <w:rsid w:val="00F965EB"/>
    <w:rsid w:val="00FA38FA"/>
    <w:rsid w:val="00FB4B16"/>
    <w:rsid w:val="00FB5025"/>
    <w:rsid w:val="00FB643A"/>
    <w:rsid w:val="00FC5B97"/>
    <w:rsid w:val="00FC62A2"/>
    <w:rsid w:val="00FC7B6B"/>
    <w:rsid w:val="00FD0440"/>
    <w:rsid w:val="00FE4295"/>
    <w:rsid w:val="00FF2272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1767B-3E1B-404B-B135-39D93377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pspace">
    <w:name w:val="topspace"/>
    <w:basedOn w:val="Normal"/>
    <w:pPr>
      <w:widowControl w:val="0"/>
      <w:spacing w:line="1240" w:lineRule="atLeast"/>
      <w:jc w:val="center"/>
    </w:pPr>
    <w:rPr>
      <w:szCs w:val="20"/>
    </w:rPr>
  </w:style>
  <w:style w:type="paragraph" w:customStyle="1" w:styleId="doctitle">
    <w:name w:val="doctitle"/>
    <w:basedOn w:val="Normal"/>
    <w:pPr>
      <w:widowControl w:val="0"/>
      <w:tabs>
        <w:tab w:val="left" w:pos="1080"/>
      </w:tabs>
      <w:spacing w:before="1400" w:after="2400" w:line="320" w:lineRule="atLeast"/>
      <w:jc w:val="center"/>
    </w:pPr>
    <w:rPr>
      <w:rFonts w:ascii="Arial" w:hAnsi="Arial"/>
      <w:b/>
      <w:color w:val="000000"/>
      <w:sz w:val="40"/>
      <w:szCs w:val="20"/>
      <w:lang w:val="en-GB"/>
    </w:rPr>
  </w:style>
  <w:style w:type="paragraph" w:customStyle="1" w:styleId="Release">
    <w:name w:val="Release"/>
    <w:basedOn w:val="Normal"/>
    <w:pPr>
      <w:widowControl w:val="0"/>
      <w:spacing w:after="2400" w:line="260" w:lineRule="atLeast"/>
      <w:jc w:val="center"/>
    </w:pPr>
    <w:rPr>
      <w:rFonts w:ascii="Arial" w:hAnsi="Arial"/>
      <w:sz w:val="28"/>
      <w:szCs w:val="20"/>
    </w:rPr>
  </w:style>
  <w:style w:type="paragraph" w:customStyle="1" w:styleId="Copyright">
    <w:name w:val="Copyright"/>
    <w:basedOn w:val="Normal"/>
    <w:pPr>
      <w:widowControl w:val="0"/>
      <w:spacing w:line="260" w:lineRule="atLeast"/>
      <w:jc w:val="center"/>
    </w:pPr>
    <w:rPr>
      <w:rFonts w:ascii="Arial" w:hAnsi="Arial"/>
      <w:szCs w:val="20"/>
    </w:rPr>
  </w:style>
  <w:style w:type="paragraph" w:customStyle="1" w:styleId="contitle">
    <w:name w:val="contitle"/>
    <w:basedOn w:val="Normal"/>
    <w:pPr>
      <w:pageBreakBefore/>
      <w:widowControl w:val="0"/>
      <w:pBdr>
        <w:top w:val="single" w:sz="6" w:space="1" w:color="auto"/>
        <w:bottom w:val="single" w:sz="6" w:space="1" w:color="auto"/>
      </w:pBdr>
      <w:tabs>
        <w:tab w:val="left" w:pos="1080"/>
      </w:tabs>
      <w:spacing w:before="400" w:after="800" w:line="320" w:lineRule="atLeast"/>
      <w:jc w:val="center"/>
    </w:pPr>
    <w:rPr>
      <w:rFonts w:ascii="Arial" w:hAnsi="Arial"/>
      <w:b/>
      <w:color w:val="000000"/>
      <w:sz w:val="28"/>
      <w:szCs w:val="20"/>
      <w:lang w:val="en-GB"/>
    </w:rPr>
  </w:style>
  <w:style w:type="paragraph" w:customStyle="1" w:styleId="cellhead">
    <w:name w:val="cellhead"/>
    <w:autoRedefine/>
    <w:pPr>
      <w:widowControl w:val="0"/>
      <w:spacing w:before="60" w:after="60" w:line="240" w:lineRule="atLeast"/>
      <w:jc w:val="center"/>
    </w:pPr>
    <w:rPr>
      <w:rFonts w:ascii="Times" w:hAnsi="Times"/>
      <w:b/>
    </w:rPr>
  </w:style>
  <w:style w:type="paragraph" w:customStyle="1" w:styleId="cellpara">
    <w:name w:val="cellpara"/>
    <w:pPr>
      <w:widowControl w:val="0"/>
      <w:spacing w:before="60" w:after="60" w:line="240" w:lineRule="atLeast"/>
    </w:pPr>
    <w:rPr>
      <w:rFonts w:ascii="Times" w:hAnsi="Times"/>
      <w:color w:val="000000"/>
    </w:rPr>
  </w:style>
  <w:style w:type="paragraph" w:customStyle="1" w:styleId="para">
    <w:name w:val="para"/>
    <w:autoRedefine/>
    <w:pPr>
      <w:tabs>
        <w:tab w:val="left" w:pos="5040"/>
      </w:tabs>
      <w:spacing w:before="100" w:after="100" w:line="259" w:lineRule="atLeast"/>
      <w:ind w:left="1440" w:right="72"/>
    </w:pPr>
    <w:rPr>
      <w:rFonts w:ascii="Arial" w:hAnsi="Arial" w:cs="Arial"/>
    </w:rPr>
  </w:style>
  <w:style w:type="paragraph" w:customStyle="1" w:styleId="List1">
    <w:name w:val="List1"/>
    <w:autoRedefine/>
    <w:pPr>
      <w:widowControl w:val="0"/>
      <w:spacing w:before="20" w:after="20" w:line="259" w:lineRule="atLeast"/>
      <w:ind w:left="1800"/>
    </w:pPr>
    <w:rPr>
      <w:color w:val="000000"/>
      <w:sz w:val="22"/>
    </w:rPr>
  </w:style>
  <w:style w:type="paragraph" w:styleId="TableofFigures">
    <w:name w:val="table of figures"/>
    <w:basedOn w:val="Normal"/>
    <w:next w:val="Normal"/>
    <w:semiHidden/>
    <w:rPr>
      <w:i/>
      <w:iCs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link w:val="BodyTextIndentChar"/>
    <w:pPr>
      <w:ind w:left="576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136EE8"/>
    <w:pPr>
      <w:tabs>
        <w:tab w:val="left" w:pos="480"/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rPr>
      <w:rFonts w:ascii="Arial" w:hAnsi="Arial" w:cs="Courier New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TableGrid">
    <w:name w:val="Table Grid"/>
    <w:basedOn w:val="TableNormal"/>
    <w:rsid w:val="001B7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1">
    <w:name w:val="medium1"/>
    <w:basedOn w:val="DefaultParagraphFont"/>
    <w:rsid w:val="006B2973"/>
  </w:style>
  <w:style w:type="paragraph" w:customStyle="1" w:styleId="medium">
    <w:name w:val="medium"/>
    <w:basedOn w:val="Normal"/>
    <w:rsid w:val="00E4493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ing2Char">
    <w:name w:val="Heading 2 Char"/>
    <w:link w:val="Heading2"/>
    <w:rsid w:val="00B6480E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BodyTextIndentChar">
    <w:name w:val="Body Text Indent Char"/>
    <w:link w:val="BodyTextIndent"/>
    <w:rsid w:val="00B6480E"/>
    <w:rPr>
      <w:rFonts w:ascii="Arial" w:hAnsi="Arial" w:cs="Arial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862C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3Char">
    <w:name w:val="Heading 3 Char"/>
    <w:link w:val="Heading3"/>
    <w:rsid w:val="007862C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FollowedHyperlink">
    <w:name w:val="FollowedHyperlink"/>
    <w:rsid w:val="005B0804"/>
    <w:rPr>
      <w:color w:val="954F7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1EAC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Compact">
    <w:name w:val="Compact"/>
    <w:basedOn w:val="Normal"/>
    <w:qFormat/>
    <w:rsid w:val="000549B6"/>
    <w:pPr>
      <w:spacing w:before="36" w:after="36"/>
    </w:pPr>
    <w:rPr>
      <w:rFonts w:ascii="Cambria" w:eastAsia="Cambria" w:hAnsi="Cambria"/>
    </w:rPr>
  </w:style>
  <w:style w:type="character" w:customStyle="1" w:styleId="VerbatimChar">
    <w:name w:val="Verbatim Char"/>
    <w:link w:val="SourceCode"/>
    <w:rsid w:val="000549B6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549B6"/>
    <w:pPr>
      <w:wordWrap w:val="0"/>
      <w:spacing w:before="180" w:after="180"/>
    </w:pPr>
    <w:rPr>
      <w:rFonts w:ascii="Consolas" w:hAnsi="Consolas"/>
      <w:sz w:val="22"/>
      <w:szCs w:val="20"/>
    </w:rPr>
  </w:style>
  <w:style w:type="character" w:customStyle="1" w:styleId="KeywordTok">
    <w:name w:val="KeywordTok"/>
    <w:rsid w:val="000549B6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549B6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549B6"/>
    <w:rPr>
      <w:rFonts w:ascii="Consolas" w:hAnsi="Consolas"/>
      <w:color w:val="40A070"/>
      <w:sz w:val="22"/>
    </w:rPr>
  </w:style>
  <w:style w:type="character" w:customStyle="1" w:styleId="StringTok">
    <w:name w:val="StringTok"/>
    <w:rsid w:val="000549B6"/>
    <w:rPr>
      <w:rFonts w:ascii="Consolas" w:hAnsi="Consolas"/>
      <w:color w:val="4070A0"/>
      <w:sz w:val="22"/>
    </w:rPr>
  </w:style>
  <w:style w:type="character" w:customStyle="1" w:styleId="OtherTok">
    <w:name w:val="OtherTok"/>
    <w:rsid w:val="000549B6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549B6"/>
    <w:rPr>
      <w:rFonts w:ascii="Consolas" w:hAnsi="Consolas"/>
      <w:color w:val="06287E"/>
      <w:sz w:val="22"/>
    </w:rPr>
  </w:style>
  <w:style w:type="character" w:customStyle="1" w:styleId="NormalTok">
    <w:name w:val="NormalTok"/>
    <w:rsid w:val="000549B6"/>
  </w:style>
  <w:style w:type="character" w:customStyle="1" w:styleId="CharTok">
    <w:name w:val="CharTok"/>
    <w:rsid w:val="00CD48E7"/>
    <w:rPr>
      <w:rFonts w:ascii="Consolas" w:hAnsi="Consolas"/>
      <w:color w:val="4070A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part\Documents\XML\t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BF29-B88C-4B4D-A1C3-B5971AEB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trs.dot</Template>
  <TotalTime>93</TotalTime>
  <Pages>32</Pages>
  <Words>4488</Words>
  <Characters>25583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Requirements Specification (TRS)</vt:lpstr>
    </vt:vector>
  </TitlesOfParts>
  <Company>Copart</Company>
  <LinksUpToDate>false</LinksUpToDate>
  <CharactersWithSpaces>30011</CharactersWithSpaces>
  <SharedDoc>false</SharedDoc>
  <HLinks>
    <vt:vector size="72" baseType="variant"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_Toc319918710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_Toc319918709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_Toc319918708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_Toc319918707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_Toc319918706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_Toc319918705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_Toc319918704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_Toc319918703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_Toc319918702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_Toc319918701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_Toc319918700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_Toc319918699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Requirements Specification (TRS)</dc:title>
  <dc:subject/>
  <dc:creator>Todd</dc:creator>
  <cp:keywords/>
  <dc:description/>
  <cp:lastModifiedBy>Rahman, Ataur</cp:lastModifiedBy>
  <cp:revision>7</cp:revision>
  <cp:lastPrinted>2012-03-12T15:44:00Z</cp:lastPrinted>
  <dcterms:created xsi:type="dcterms:W3CDTF">2018-08-31T17:15:00Z</dcterms:created>
  <dcterms:modified xsi:type="dcterms:W3CDTF">2018-09-05T20:27:00Z</dcterms:modified>
</cp:coreProperties>
</file>